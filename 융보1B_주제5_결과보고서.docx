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29384759"/>
        <w:docPartObj>
          <w:docPartGallery w:val="Cover Pages"/>
          <w:docPartUnique/>
        </w:docPartObj>
      </w:sdtPr>
      <w:sdtContent>
        <w:p w14:paraId="6745ED05" w14:textId="28CC2960" w:rsidR="00AA1E78" w:rsidRDefault="00E33B0B">
          <w:pPr>
            <w:pStyle w:val="af4"/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277C8D0" wp14:editId="3649309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7072630" cy="10058400"/>
                    <wp:effectExtent l="0" t="0" r="0" b="0"/>
                    <wp:wrapNone/>
                    <wp:docPr id="16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379D69" w14:textId="3C6D1FC0" w:rsidR="00925176" w:rsidRDefault="00925176" w:rsidP="00A9670D">
                                <w:pPr>
                                  <w:pStyle w:val="a4"/>
                                  <w:rPr>
                                    <w:rFonts w:asciiTheme="majorHAnsi" w:hAnsiTheme="majorHAnsi" w:hint="eastAsia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hint="eastAsia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t>DOS_Tools</w:t>
                                </w:r>
                                <w:proofErr w:type="spellEnd"/>
                              </w:p>
                              <w:p w14:paraId="2E9294E1" w14:textId="3018F98D" w:rsidR="00925176" w:rsidRDefault="00925176" w:rsidP="00A9670D">
                                <w:pPr>
                                  <w:pStyle w:val="a4"/>
                                  <w:rPr>
                                    <w:rFonts w:asciiTheme="majorHAnsi" w:hAnsiTheme="majorHAnsi" w:hint="eastAsia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t>프로그램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t>제작</w:t>
                                </w:r>
                              </w:p>
                              <w:p w14:paraId="08A44606" w14:textId="6BA65859" w:rsidR="00925176" w:rsidRDefault="00925176" w:rsidP="00A9670D">
                                <w:pPr>
                                  <w:pStyle w:val="a4"/>
                                  <w:rPr>
                                    <w:color w:val="DFDCB7" w:themeColor="background2"/>
                                  </w:rPr>
                                </w:pPr>
                                <w:sdt>
                                  <w:sdtPr>
                                    <w:rPr>
                                      <w:color w:val="DFDCB7" w:themeColor="background2"/>
                                    </w:rPr>
                                    <w:alias w:val="부제"/>
                                    <w:id w:val="-1879006585"/>
                                    <w:placeholder>
                                      <w:docPart w:val="99F5939AC36E404C8059E7BB086EAE5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DFDCB7" w:themeColor="background2"/>
                                      </w:rPr>
                                      <w:t>Land,flooding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DFDCB7" w:themeColor="background2"/>
                                      </w:rPr>
                                      <w:t>(TCP,UDP,ICMP),</w:t>
                                    </w:r>
                                    <w:proofErr w:type="spellStart"/>
                                    <w:r>
                                      <w:rPr>
                                        <w:color w:val="DFDCB7" w:themeColor="background2"/>
                                      </w:rPr>
                                      <w:t>Slowloris,Rudy,Teardrop,Slowread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09D70DF" w14:textId="303D9C82" w:rsidR="00925176" w:rsidRDefault="00925176" w:rsidP="00A9670D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공격문실행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및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결과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보고서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작성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277C8D0" id="사각형 16" o:spid="_x0000_s1026" style="position:absolute;margin-left:0;margin-top:0;width:556.9pt;height:11in;z-index:25165516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bottom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" stroked="f" strokeweight="2pt">
                    <v:fill r:id="rId11" o:title="" recolor="t" rotate="t" type="tile"/>
                    <v:imagedata recolortarget="#6d634b [3122]"/>
                    <v:textbox inset="79.2pt,,21.6pt,223.2pt">
                      <w:txbxContent>
                        <w:p w14:paraId="55379D69" w14:textId="3C6D1FC0" w:rsidR="00925176" w:rsidRDefault="00925176" w:rsidP="00A9670D">
                          <w:pPr>
                            <w:pStyle w:val="a4"/>
                            <w:rPr>
                              <w:rFonts w:asciiTheme="majorHAnsi" w:hAnsiTheme="majorHAnsi" w:hint="eastAsia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hint="eastAsia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t>D</w:t>
                          </w:r>
                          <w: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t>DOS_Tools</w:t>
                          </w:r>
                          <w:proofErr w:type="spellEnd"/>
                        </w:p>
                        <w:p w14:paraId="2E9294E1" w14:textId="3018F98D" w:rsidR="00925176" w:rsidRDefault="00925176" w:rsidP="00A9670D">
                          <w:pPr>
                            <w:pStyle w:val="a4"/>
                            <w:rPr>
                              <w:rFonts w:asciiTheme="majorHAnsi" w:hAnsiTheme="majorHAnsi" w:hint="eastAsia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t>프로그램</w:t>
                          </w:r>
                          <w:r>
                            <w:rPr>
                              <w:rFonts w:asciiTheme="majorHAnsi" w:hAnsiTheme="majorHAnsi" w:hint="eastAsia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t>제작</w:t>
                          </w:r>
                        </w:p>
                        <w:p w14:paraId="08A44606" w14:textId="6BA65859" w:rsidR="00925176" w:rsidRDefault="00925176" w:rsidP="00A9670D">
                          <w:pPr>
                            <w:pStyle w:val="a4"/>
                            <w:rPr>
                              <w:color w:val="DFDCB7" w:themeColor="background2"/>
                            </w:rPr>
                          </w:pPr>
                          <w:sdt>
                            <w:sdtPr>
                              <w:rPr>
                                <w:color w:val="DFDCB7" w:themeColor="background2"/>
                              </w:rPr>
                              <w:alias w:val="부제"/>
                              <w:id w:val="-1879006585"/>
                              <w:placeholder>
                                <w:docPart w:val="99F5939AC36E404C8059E7BB086EAE5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color w:val="DFDCB7" w:themeColor="background2"/>
                                </w:rPr>
                                <w:t>Land,flooding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FDCB7" w:themeColor="background2"/>
                                </w:rPr>
                                <w:t>(TCP,UDP,ICMP),</w:t>
                              </w:r>
                              <w:proofErr w:type="spellStart"/>
                              <w:r>
                                <w:rPr>
                                  <w:color w:val="DFDCB7" w:themeColor="background2"/>
                                </w:rPr>
                                <w:t>Slowloris,Rudy,Teardrop,Slowread</w:t>
                              </w:r>
                              <w:proofErr w:type="spellEnd"/>
                            </w:sdtContent>
                          </w:sdt>
                        </w:p>
                        <w:p w14:paraId="409D70DF" w14:textId="303D9C82" w:rsidR="00925176" w:rsidRDefault="00925176" w:rsidP="00A9670D">
                          <w:pPr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공격문실행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및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결과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보고서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작성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D4A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0FDA25D" wp14:editId="4869DA59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사각형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255957" w14:textId="4BE90426" w:rsidR="00925176" w:rsidRDefault="00925176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ㅇ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0FDA25D" id="사각형 12" o:spid="_x0000_s1027" style="position:absolute;margin-left:0;margin-top:0;width:55.1pt;height:11in;z-index:25165824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" fillcolor="#dfdcb7 [3214]" stroked="f" strokeweight="2pt">
                    <v:textbox>
                      <w:txbxContent>
                        <w:p w14:paraId="18255957" w14:textId="4BE90426" w:rsidR="00925176" w:rsidRDefault="00925176">
                          <w:pPr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ㅇ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D4A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4B9919" wp14:editId="1FEA6DD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8660765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B61ED8" w14:textId="77777777" w:rsidR="00925176" w:rsidRDefault="00925176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344B9919" id="사각형 5" o:spid="_x0000_s1028" style="position:absolute;margin-left:0;margin-top:0;width:55.1pt;height:71.3pt;z-index:251659264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" fillcolor="#a9a57c [3204]" stroked="f" strokeweight="2pt">
                    <v:textbox>
                      <w:txbxContent>
                        <w:p w14:paraId="34B61ED8" w14:textId="77777777" w:rsidR="00925176" w:rsidRDefault="0092517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0A2CD2F" w14:textId="294230D6" w:rsidR="00AA1E78" w:rsidRDefault="00AA1E78">
          <w:pPr>
            <w:pStyle w:val="a3"/>
          </w:pPr>
        </w:p>
        <w:p w14:paraId="00A63AED" w14:textId="116F30E6" w:rsidR="00AA1E78" w:rsidRDefault="00E33B0B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B39675" wp14:editId="6D6401D5">
                    <wp:simplePos x="0" y="0"/>
                    <wp:positionH relativeFrom="column">
                      <wp:posOffset>3826588</wp:posOffset>
                    </wp:positionH>
                    <wp:positionV relativeFrom="paragraph">
                      <wp:posOffset>5878404</wp:posOffset>
                    </wp:positionV>
                    <wp:extent cx="1703540" cy="1415441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3540" cy="1415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394642" w14:textId="70833A97" w:rsidR="00925176" w:rsidRPr="004938B3" w:rsidRDefault="00925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팀명</w:t>
                                </w:r>
                                <w:proofErr w:type="spellEnd"/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proofErr w:type="spellStart"/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진훈태주</w:t>
                                </w:r>
                                <w:proofErr w:type="spellEnd"/>
                                <w:proofErr w:type="gramEnd"/>
                              </w:p>
                              <w:p w14:paraId="28CD30E4" w14:textId="687CAA41" w:rsidR="00925176" w:rsidRPr="004938B3" w:rsidRDefault="00925176">
                                <w:pP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프로젝트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기간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756BB454" w14:textId="5BAA2152" w:rsidR="00925176" w:rsidRPr="004938B3" w:rsidRDefault="00925176">
                                <w:pP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4938B3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월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4938B3">
                                  <w:rPr>
                                    <w:sz w:val="24"/>
                                    <w:szCs w:val="24"/>
                                  </w:rPr>
                                  <w:t>4 ~ 12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월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938B3">
                                  <w:rPr>
                                    <w:sz w:val="24"/>
                                    <w:szCs w:val="24"/>
                                  </w:rPr>
                                  <w:t>30</w:t>
                                </w:r>
                                <w:r w:rsidRPr="004938B3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1B396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301.3pt;margin-top:462.85pt;width:134.15pt;height:1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" filled="f" stroked="f" strokeweight=".5pt">
                    <v:textbox>
                      <w:txbxContent>
                        <w:p w14:paraId="3E394642" w14:textId="70833A97" w:rsidR="00925176" w:rsidRPr="004938B3" w:rsidRDefault="00925176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팀명</w:t>
                          </w:r>
                          <w:proofErr w:type="spellEnd"/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:</w:t>
                          </w:r>
                          <w:proofErr w:type="spellStart"/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진훈태주</w:t>
                          </w:r>
                          <w:proofErr w:type="spellEnd"/>
                          <w:proofErr w:type="gramEnd"/>
                        </w:p>
                        <w:p w14:paraId="28CD30E4" w14:textId="687CAA41" w:rsidR="00925176" w:rsidRPr="004938B3" w:rsidRDefault="00925176">
                          <w:pPr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프로젝트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기간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756BB454" w14:textId="5BAA2152" w:rsidR="00925176" w:rsidRPr="004938B3" w:rsidRDefault="00925176">
                          <w:pPr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  <w:r w:rsidRPr="004938B3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월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  <w:r w:rsidRPr="004938B3">
                            <w:rPr>
                              <w:sz w:val="24"/>
                              <w:szCs w:val="24"/>
                            </w:rPr>
                            <w:t>4 ~ 12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월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938B3">
                            <w:rPr>
                              <w:sz w:val="24"/>
                              <w:szCs w:val="24"/>
                            </w:rPr>
                            <w:t>30</w:t>
                          </w:r>
                          <w:r w:rsidRPr="004938B3">
                            <w:rPr>
                              <w:rFonts w:hint="eastAsia"/>
                              <w:sz w:val="24"/>
                              <w:szCs w:val="24"/>
                            </w:rPr>
                            <w:t>일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A62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D30F9D" wp14:editId="0CF5707E">
                    <wp:simplePos x="0" y="0"/>
                    <wp:positionH relativeFrom="margin">
                      <wp:posOffset>1218565</wp:posOffset>
                    </wp:positionH>
                    <wp:positionV relativeFrom="paragraph">
                      <wp:posOffset>6657975</wp:posOffset>
                    </wp:positionV>
                    <wp:extent cx="1593850" cy="3048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38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A2C5C" w14:textId="6F145411" w:rsidR="00925176" w:rsidRPr="00572D1F" w:rsidRDefault="00925176">
                                <w:pPr>
                                  <w:rPr>
                                    <w:rFonts w:ascii="HY견고딕" w:eastAsia="HY견고딕"/>
                                  </w:rPr>
                                </w:pPr>
                                <w:r w:rsidRPr="00572D1F">
                                  <w:rPr>
                                    <w:rFonts w:ascii="HY견고딕" w:eastAsia="HY견고딕" w:hint="eastAsia"/>
                                  </w:rPr>
                                  <w:t>한국 IT직업전문학교</w:t>
                                </w:r>
                              </w:p>
                              <w:p w14:paraId="2194B36B" w14:textId="77777777" w:rsidR="00925176" w:rsidRDefault="00925176"/>
                              <w:p w14:paraId="55105D1E" w14:textId="60B3DC39" w:rsidR="00925176" w:rsidRPr="00572D1F" w:rsidRDefault="00925176">
                                <w:pPr>
                                  <w:rPr>
                                    <w:rFonts w:ascii="HY견고딕" w:eastAsia="HY견고딕"/>
                                  </w:rPr>
                                </w:pPr>
                                <w:r w:rsidRPr="00572D1F">
                                  <w:rPr>
                                    <w:rFonts w:ascii="HY견고딕" w:eastAsia="HY견고딕" w:hint="eastAsia"/>
                                  </w:rPr>
                                  <w:t>한국 IT직업전문학교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0F9D" id="Text Box 2" o:spid="_x0000_s1030" type="#_x0000_t202" style="position:absolute;margin-left:95.95pt;margin-top:524.25pt;width:125.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" filled="f" stroked="f" strokeweight=".5pt">
                    <v:textbox>
                      <w:txbxContent>
                        <w:p w14:paraId="7D4A2C5C" w14:textId="6F145411" w:rsidR="00925176" w:rsidRPr="00572D1F" w:rsidRDefault="00925176">
                          <w:pPr>
                            <w:rPr>
                              <w:rFonts w:ascii="HY견고딕" w:eastAsia="HY견고딕"/>
                            </w:rPr>
                          </w:pPr>
                          <w:r w:rsidRPr="00572D1F">
                            <w:rPr>
                              <w:rFonts w:ascii="HY견고딕" w:eastAsia="HY견고딕" w:hint="eastAsia"/>
                            </w:rPr>
                            <w:t>한국 IT직업전문학교</w:t>
                          </w:r>
                        </w:p>
                        <w:p w14:paraId="2194B36B" w14:textId="77777777" w:rsidR="00925176" w:rsidRDefault="00925176"/>
                        <w:p w14:paraId="55105D1E" w14:textId="60B3DC39" w:rsidR="00925176" w:rsidRPr="00572D1F" w:rsidRDefault="00925176">
                          <w:pPr>
                            <w:rPr>
                              <w:rFonts w:ascii="HY견고딕" w:eastAsia="HY견고딕"/>
                            </w:rPr>
                          </w:pPr>
                          <w:r w:rsidRPr="00572D1F">
                            <w:rPr>
                              <w:rFonts w:ascii="HY견고딕" w:eastAsia="HY견고딕" w:hint="eastAsia"/>
                            </w:rPr>
                            <w:t>한국 IT직업전문학교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D4A0B">
            <w:br w:type="page"/>
          </w:r>
        </w:p>
      </w:sdtContent>
    </w:sdt>
    <w:sdt>
      <w:sdtPr>
        <w:rPr>
          <w:lang w:val="ko-KR"/>
        </w:rPr>
        <w:id w:val="1696114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2"/>
        </w:rPr>
      </w:sdtEndPr>
      <w:sdtContent>
        <w:p w14:paraId="7FE6EB6C" w14:textId="7B40EE97" w:rsidR="00A86318" w:rsidRDefault="00A86318">
          <w:pPr>
            <w:pStyle w:val="TOC"/>
          </w:pPr>
          <w:r>
            <w:rPr>
              <w:lang w:val="ko-KR"/>
            </w:rPr>
            <w:t>목차</w:t>
          </w:r>
        </w:p>
        <w:p w14:paraId="490C65D8" w14:textId="6ACF9FD4" w:rsidR="00CC6B2A" w:rsidRDefault="00A86318">
          <w:pPr>
            <w:pStyle w:val="10"/>
            <w:tabs>
              <w:tab w:val="right" w:leader="dot" w:pos="8045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42452" w:history="1">
            <w:r w:rsidR="00CC6B2A" w:rsidRPr="008722FC">
              <w:rPr>
                <w:rStyle w:val="af6"/>
                <w:noProof/>
                <w:lang w:val="ko-KR"/>
              </w:rPr>
              <w:t>개요</w:t>
            </w:r>
            <w:r w:rsidR="00CC6B2A">
              <w:rPr>
                <w:noProof/>
                <w:webHidden/>
              </w:rPr>
              <w:tab/>
            </w:r>
            <w:r w:rsidR="00CC6B2A">
              <w:rPr>
                <w:noProof/>
                <w:webHidden/>
              </w:rPr>
              <w:fldChar w:fldCharType="begin"/>
            </w:r>
            <w:r w:rsidR="00CC6B2A">
              <w:rPr>
                <w:noProof/>
                <w:webHidden/>
              </w:rPr>
              <w:instrText xml:space="preserve"> PAGEREF _Toc60142452 \h </w:instrText>
            </w:r>
            <w:r w:rsidR="00CC6B2A">
              <w:rPr>
                <w:noProof/>
                <w:webHidden/>
              </w:rPr>
            </w:r>
            <w:r w:rsidR="00CC6B2A">
              <w:rPr>
                <w:noProof/>
                <w:webHidden/>
              </w:rPr>
              <w:fldChar w:fldCharType="separate"/>
            </w:r>
            <w:r w:rsidR="00CC6B2A">
              <w:rPr>
                <w:noProof/>
                <w:webHidden/>
              </w:rPr>
              <w:t>2</w:t>
            </w:r>
            <w:r w:rsidR="00CC6B2A">
              <w:rPr>
                <w:noProof/>
                <w:webHidden/>
              </w:rPr>
              <w:fldChar w:fldCharType="end"/>
            </w:r>
          </w:hyperlink>
        </w:p>
        <w:p w14:paraId="7BABD945" w14:textId="1D69EE34" w:rsidR="00CC6B2A" w:rsidRDefault="00CC6B2A">
          <w:pPr>
            <w:pStyle w:val="30"/>
            <w:tabs>
              <w:tab w:val="right" w:leader="dot" w:pos="8045"/>
            </w:tabs>
            <w:ind w:left="840"/>
            <w:rPr>
              <w:noProof/>
              <w:kern w:val="2"/>
              <w:sz w:val="20"/>
            </w:rPr>
          </w:pPr>
          <w:hyperlink w:anchor="_Toc60142453" w:history="1">
            <w:r w:rsidRPr="008722FC">
              <w:rPr>
                <w:rStyle w:val="af6"/>
                <w:noProof/>
                <w:lang w:val="ko-KR"/>
              </w:rPr>
              <w:t>기사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290D" w14:textId="1062383F" w:rsidR="00CC6B2A" w:rsidRDefault="00CC6B2A">
          <w:pPr>
            <w:pStyle w:val="10"/>
            <w:tabs>
              <w:tab w:val="right" w:leader="dot" w:pos="8045"/>
            </w:tabs>
            <w:rPr>
              <w:noProof/>
              <w:kern w:val="2"/>
              <w:sz w:val="20"/>
            </w:rPr>
          </w:pPr>
          <w:hyperlink w:anchor="_Toc60142454" w:history="1">
            <w:r w:rsidRPr="008722FC">
              <w:rPr>
                <w:rStyle w:val="af6"/>
                <w:b/>
                <w:noProof/>
                <w:kern w:val="28"/>
                <w14:ligatures w14:val="standard"/>
              </w:rPr>
              <w:t>구성원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8A4D" w14:textId="61A71DB8" w:rsidR="00CC6B2A" w:rsidRDefault="00CC6B2A">
          <w:pPr>
            <w:pStyle w:val="10"/>
            <w:tabs>
              <w:tab w:val="right" w:leader="dot" w:pos="8045"/>
            </w:tabs>
            <w:rPr>
              <w:noProof/>
              <w:kern w:val="2"/>
              <w:sz w:val="20"/>
            </w:rPr>
          </w:pPr>
          <w:hyperlink w:anchor="_Toc60142455" w:history="1">
            <w:r w:rsidRPr="008722FC">
              <w:rPr>
                <w:rStyle w:val="af6"/>
                <w:noProof/>
                <w:lang w:val="ko-KR"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76C0" w14:textId="3F86DB62" w:rsidR="00CC6B2A" w:rsidRDefault="00CC6B2A">
          <w:pPr>
            <w:pStyle w:val="30"/>
            <w:tabs>
              <w:tab w:val="right" w:leader="dot" w:pos="8045"/>
            </w:tabs>
            <w:ind w:left="840"/>
            <w:rPr>
              <w:noProof/>
              <w:kern w:val="2"/>
              <w:sz w:val="20"/>
            </w:rPr>
          </w:pPr>
          <w:hyperlink w:anchor="_Toc60142456" w:history="1">
            <w:r w:rsidRPr="008722FC">
              <w:rPr>
                <w:rStyle w:val="af6"/>
                <w:noProof/>
                <w:lang w:val="ko-KR"/>
              </w:rPr>
              <w:t>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883A" w14:textId="5BD07C37" w:rsidR="00CC6B2A" w:rsidRDefault="00CC6B2A">
          <w:pPr>
            <w:pStyle w:val="30"/>
            <w:tabs>
              <w:tab w:val="right" w:leader="dot" w:pos="8045"/>
            </w:tabs>
            <w:ind w:left="840"/>
            <w:rPr>
              <w:noProof/>
              <w:kern w:val="2"/>
              <w:sz w:val="20"/>
            </w:rPr>
          </w:pPr>
          <w:hyperlink w:anchor="_Toc60142457" w:history="1">
            <w:r w:rsidRPr="008722FC">
              <w:rPr>
                <w:rStyle w:val="af6"/>
                <w:noProof/>
              </w:rPr>
              <w:t>주요공격문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092A" w14:textId="1D55B2A5" w:rsidR="00CC6B2A" w:rsidRDefault="00CC6B2A">
          <w:pPr>
            <w:pStyle w:val="30"/>
            <w:tabs>
              <w:tab w:val="right" w:leader="dot" w:pos="8045"/>
            </w:tabs>
            <w:ind w:left="840"/>
            <w:rPr>
              <w:noProof/>
              <w:kern w:val="2"/>
              <w:sz w:val="20"/>
            </w:rPr>
          </w:pPr>
          <w:hyperlink w:anchor="_Toc60142458" w:history="1">
            <w:r w:rsidRPr="008722FC">
              <w:rPr>
                <w:rStyle w:val="af6"/>
                <w:rFonts w:asciiTheme="majorHAnsi" w:hAnsiTheme="majorHAnsi"/>
                <w:noProof/>
                <w:kern w:val="28"/>
                <w14:ligatures w14:val="standard"/>
                <w14:numForm w14:val="oldStyle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5FE8" w14:textId="31773EDE" w:rsidR="00CC6B2A" w:rsidRDefault="00CC6B2A">
          <w:pPr>
            <w:pStyle w:val="10"/>
            <w:tabs>
              <w:tab w:val="right" w:leader="dot" w:pos="8045"/>
            </w:tabs>
            <w:rPr>
              <w:noProof/>
              <w:kern w:val="2"/>
              <w:sz w:val="20"/>
            </w:rPr>
          </w:pPr>
          <w:hyperlink w:anchor="_Toc60142459" w:history="1">
            <w:r w:rsidRPr="008722FC">
              <w:rPr>
                <w:rStyle w:val="af6"/>
                <w:noProof/>
                <w:lang w:val="ko-KR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8E23" w14:textId="1B6F2458" w:rsidR="00A86318" w:rsidRDefault="00A86318">
          <w:r>
            <w:rPr>
              <w:b/>
              <w:bCs/>
              <w:lang w:val="ko-KR"/>
            </w:rPr>
            <w:fldChar w:fldCharType="end"/>
          </w:r>
        </w:p>
      </w:sdtContent>
    </w:sdt>
    <w:p w14:paraId="67E088FA" w14:textId="77777777" w:rsidR="00A86318" w:rsidRPr="00A86318" w:rsidRDefault="00A86318" w:rsidP="004938B3">
      <w:pPr>
        <w:pStyle w:val="af3"/>
        <w:tabs>
          <w:tab w:val="left" w:pos="4760"/>
        </w:tabs>
      </w:pPr>
    </w:p>
    <w:p w14:paraId="41EE66D3" w14:textId="77777777" w:rsidR="00A86318" w:rsidRDefault="00A86318">
      <w:pPr>
        <w:spacing w:after="200" w:line="276" w:lineRule="auto"/>
        <w:rPr>
          <w:rFonts w:asciiTheme="majorHAnsi" w:eastAsiaTheme="majorEastAsia" w:hAnsiTheme="majorHAnsi" w:cstheme="majorBidi"/>
          <w:b/>
          <w:color w:val="4C4635" w:themeColor="text2" w:themeShade="BF"/>
          <w:kern w:val="28"/>
          <w:sz w:val="28"/>
          <w:szCs w:val="28"/>
          <w:lang w:val="ko-KR"/>
          <w14:ligatures w14:val="standard"/>
          <w14:numForm w14:val="oldStyle"/>
        </w:rPr>
      </w:pPr>
      <w:r>
        <w:rPr>
          <w:lang w:val="ko-KR"/>
        </w:rPr>
        <w:br w:type="page"/>
      </w:r>
    </w:p>
    <w:p w14:paraId="68A323EB" w14:textId="4065FA74" w:rsidR="00262B07" w:rsidRPr="00262B07" w:rsidRDefault="004938B3" w:rsidP="006125B2">
      <w:pPr>
        <w:pStyle w:val="1"/>
        <w:rPr>
          <w:rFonts w:hint="eastAsia"/>
          <w:lang w:val="ko-KR"/>
        </w:rPr>
      </w:pPr>
      <w:bookmarkStart w:id="0" w:name="_Toc60142452"/>
      <w:r>
        <w:rPr>
          <w:rFonts w:hint="eastAsia"/>
          <w:lang w:val="ko-KR"/>
        </w:rPr>
        <w:lastRenderedPageBreak/>
        <w:t>개요</w:t>
      </w:r>
      <w:bookmarkEnd w:id="0"/>
    </w:p>
    <w:p w14:paraId="4E23345B" w14:textId="474E9D8A" w:rsidR="00B62B19" w:rsidRDefault="004938B3" w:rsidP="004A4375">
      <w:pPr>
        <w:pStyle w:val="3"/>
        <w:rPr>
          <w:lang w:val="ko-KR"/>
        </w:rPr>
      </w:pPr>
      <w:bookmarkStart w:id="1" w:name="_Toc60142453"/>
      <w:r>
        <w:rPr>
          <w:rFonts w:hint="eastAsia"/>
          <w:lang w:val="ko-KR"/>
        </w:rPr>
        <w:t>기사</w:t>
      </w:r>
      <w:bookmarkEnd w:id="1"/>
    </w:p>
    <w:p w14:paraId="2DFE8D87" w14:textId="1AB4EBE2" w:rsidR="00A86318" w:rsidRDefault="00A86318" w:rsidP="00B62B19">
      <w:pPr>
        <w:pStyle w:val="af3"/>
        <w:tabs>
          <w:tab w:val="left" w:pos="4760"/>
        </w:tabs>
        <w:rPr>
          <w:lang w:val="ko-KR"/>
        </w:rPr>
      </w:pPr>
      <w:r>
        <w:rPr>
          <w:noProof/>
          <w:lang w:val="ko-KR"/>
        </w:rPr>
        <w:drawing>
          <wp:inline distT="0" distB="0" distL="0" distR="0" wp14:anchorId="5C362602" wp14:editId="65471DAE">
            <wp:extent cx="5116195" cy="3000375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0017" w14:textId="77777777" w:rsidR="00F11675" w:rsidRDefault="00F11675" w:rsidP="00B62B19">
      <w:pPr>
        <w:pStyle w:val="af3"/>
        <w:tabs>
          <w:tab w:val="left" w:pos="4760"/>
        </w:tabs>
        <w:rPr>
          <w:rFonts w:hint="eastAsia"/>
          <w:lang w:val="ko-KR"/>
        </w:rPr>
      </w:pPr>
    </w:p>
    <w:p w14:paraId="23AE1792" w14:textId="36748EE3" w:rsidR="00A86318" w:rsidRDefault="00A86318" w:rsidP="00B62B19">
      <w:pPr>
        <w:pStyle w:val="af3"/>
        <w:tabs>
          <w:tab w:val="left" w:pos="4760"/>
        </w:tabs>
        <w:rPr>
          <w:rFonts w:hint="eastAsia"/>
          <w:lang w:val="ko-KR"/>
        </w:rPr>
      </w:pPr>
      <w:r>
        <w:rPr>
          <w:noProof/>
          <w:lang w:val="ko-KR"/>
        </w:rPr>
        <w:drawing>
          <wp:inline distT="0" distB="0" distL="0" distR="0" wp14:anchorId="4938B17D" wp14:editId="4A839EEC">
            <wp:extent cx="5116195" cy="271272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94C9" w14:textId="77777777" w:rsidR="00A86318" w:rsidRDefault="00A86318" w:rsidP="00B62B19">
      <w:pPr>
        <w:pStyle w:val="af3"/>
        <w:tabs>
          <w:tab w:val="left" w:pos="4760"/>
        </w:tabs>
        <w:rPr>
          <w:lang w:val="ko-KR"/>
        </w:rPr>
      </w:pPr>
    </w:p>
    <w:p w14:paraId="24C957DE" w14:textId="77777777" w:rsidR="00A86318" w:rsidRDefault="00A86318" w:rsidP="00B62B19">
      <w:pPr>
        <w:pStyle w:val="af3"/>
        <w:tabs>
          <w:tab w:val="left" w:pos="4760"/>
        </w:tabs>
        <w:rPr>
          <w:lang w:val="ko-KR"/>
        </w:rPr>
      </w:pPr>
    </w:p>
    <w:p w14:paraId="4082C62A" w14:textId="77777777" w:rsidR="00A86318" w:rsidRDefault="00A86318" w:rsidP="00B62B19">
      <w:pPr>
        <w:pStyle w:val="af3"/>
        <w:tabs>
          <w:tab w:val="left" w:pos="4760"/>
        </w:tabs>
        <w:rPr>
          <w:lang w:val="ko-KR"/>
        </w:rPr>
      </w:pPr>
    </w:p>
    <w:p w14:paraId="35221A79" w14:textId="77777777" w:rsidR="00A86318" w:rsidRDefault="00A86318" w:rsidP="00B62B19">
      <w:pPr>
        <w:pStyle w:val="af3"/>
        <w:tabs>
          <w:tab w:val="left" w:pos="4760"/>
        </w:tabs>
        <w:rPr>
          <w:lang w:val="ko-KR"/>
        </w:rPr>
      </w:pPr>
    </w:p>
    <w:p w14:paraId="55516EB3" w14:textId="77777777" w:rsidR="00A86318" w:rsidRDefault="00A86318" w:rsidP="00B62B19">
      <w:pPr>
        <w:pStyle w:val="af3"/>
        <w:tabs>
          <w:tab w:val="left" w:pos="4760"/>
        </w:tabs>
        <w:rPr>
          <w:lang w:val="ko-KR"/>
        </w:rPr>
      </w:pPr>
    </w:p>
    <w:p w14:paraId="0BDFD252" w14:textId="77777777" w:rsidR="00A86318" w:rsidRDefault="00A86318" w:rsidP="00B62B19">
      <w:pPr>
        <w:pStyle w:val="af3"/>
        <w:tabs>
          <w:tab w:val="left" w:pos="4760"/>
        </w:tabs>
        <w:rPr>
          <w:lang w:val="ko-KR"/>
        </w:rPr>
      </w:pPr>
    </w:p>
    <w:p w14:paraId="18BD9168" w14:textId="64B49EDD" w:rsidR="00B62B19" w:rsidRDefault="00EE6B36" w:rsidP="00B62B19">
      <w:pPr>
        <w:pStyle w:val="af3"/>
        <w:tabs>
          <w:tab w:val="left" w:pos="4760"/>
        </w:tabs>
        <w:rPr>
          <w:lang w:val="ko-KR"/>
        </w:rPr>
      </w:pPr>
      <w:bookmarkStart w:id="2" w:name="_Toc60142454"/>
      <w:r>
        <w:rPr>
          <w:rStyle w:val="1Char"/>
          <w:rFonts w:hint="eastAsia"/>
        </w:rPr>
        <w:lastRenderedPageBreak/>
        <w:t>구성원</w:t>
      </w:r>
      <w:bookmarkEnd w:id="2"/>
      <w:r w:rsidR="00B62B19">
        <w:rPr>
          <w:rFonts w:hint="eastAsia"/>
          <w:lang w:val="ko-KR"/>
        </w:rPr>
        <w:t xml:space="preserve"> </w:t>
      </w:r>
      <w:r w:rsidR="00B62B19">
        <w:rPr>
          <w:lang w:val="ko-KR"/>
        </w:rPr>
        <w:t xml:space="preserve">  </w:t>
      </w:r>
      <w:proofErr w:type="spellStart"/>
      <w:r w:rsidR="00B62B19">
        <w:rPr>
          <w:rFonts w:hint="eastAsia"/>
          <w:lang w:val="ko-KR"/>
        </w:rPr>
        <w:t>유주환</w:t>
      </w:r>
      <w:proofErr w:type="spellEnd"/>
      <w:r w:rsidR="00B62B19">
        <w:rPr>
          <w:rFonts w:hint="eastAsia"/>
          <w:lang w:val="ko-KR"/>
        </w:rPr>
        <w:t>(</w:t>
      </w:r>
      <w:r w:rsidR="00B62B19">
        <w:rPr>
          <w:rFonts w:hint="eastAsia"/>
          <w:lang w:val="ko-KR"/>
        </w:rPr>
        <w:t>팀장</w:t>
      </w:r>
      <w:r w:rsidR="00B62B19">
        <w:rPr>
          <w:rFonts w:hint="eastAsia"/>
          <w:lang w:val="ko-KR"/>
        </w:rPr>
        <w:t>,</w:t>
      </w:r>
      <w:r w:rsidR="00B62B19" w:rsidRPr="00B62B19">
        <w:rPr>
          <w:rFonts w:hint="eastAsia"/>
          <w:lang w:val="ko-KR"/>
        </w:rPr>
        <w:t xml:space="preserve"> </w:t>
      </w:r>
      <w:proofErr w:type="spellStart"/>
      <w:r w:rsidR="00B62B19">
        <w:rPr>
          <w:rFonts w:hint="eastAsia"/>
          <w:lang w:val="ko-KR"/>
        </w:rPr>
        <w:t>소스코드작성</w:t>
      </w:r>
      <w:proofErr w:type="spellEnd"/>
      <w:r w:rsidR="00B62B19">
        <w:rPr>
          <w:rFonts w:hint="eastAsia"/>
          <w:lang w:val="ko-KR"/>
        </w:rPr>
        <w:t>)</w:t>
      </w:r>
    </w:p>
    <w:p w14:paraId="6D1A5E5B" w14:textId="5BB0B449" w:rsidR="00B62B19" w:rsidRDefault="00B62B19" w:rsidP="00B62B19">
      <w:pPr>
        <w:pStyle w:val="af3"/>
        <w:tabs>
          <w:tab w:val="left" w:pos="4760"/>
        </w:tabs>
        <w:ind w:firstLineChars="300" w:firstLine="840"/>
        <w:rPr>
          <w:rFonts w:hint="eastAsia"/>
          <w:lang w:val="ko-KR"/>
        </w:rPr>
      </w:pPr>
      <w:r>
        <w:rPr>
          <w:rFonts w:hint="eastAsia"/>
          <w:lang w:val="ko-KR"/>
        </w:rPr>
        <w:t>이태서</w:t>
      </w:r>
      <w:r>
        <w:rPr>
          <w:rFonts w:hint="eastAsia"/>
          <w:lang w:val="ko-KR"/>
        </w:rPr>
        <w:t>(U</w:t>
      </w:r>
      <w:r>
        <w:rPr>
          <w:lang w:val="ko-KR"/>
        </w:rPr>
        <w:t>I,</w:t>
      </w:r>
      <w:r w:rsidRPr="00B62B19"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소스코드작성</w:t>
      </w:r>
      <w:proofErr w:type="spellEnd"/>
      <w:r>
        <w:rPr>
          <w:lang w:val="ko-KR"/>
        </w:rPr>
        <w:t>)</w:t>
      </w:r>
    </w:p>
    <w:p w14:paraId="60B6D226" w14:textId="71DD8C6A" w:rsidR="00B62B19" w:rsidRDefault="00B62B19" w:rsidP="00B62B19">
      <w:pPr>
        <w:pStyle w:val="af3"/>
        <w:tabs>
          <w:tab w:val="left" w:pos="4760"/>
        </w:tabs>
        <w:ind w:firstLineChars="300" w:firstLine="840"/>
        <w:rPr>
          <w:rFonts w:hint="eastAsia"/>
          <w:lang w:val="ko-KR"/>
        </w:rPr>
      </w:pPr>
      <w:r>
        <w:rPr>
          <w:rFonts w:hint="eastAsia"/>
          <w:lang w:val="ko-KR"/>
        </w:rPr>
        <w:t>정재훈</w:t>
      </w:r>
      <w:r>
        <w:rPr>
          <w:lang w:val="ko-KR"/>
        </w:rPr>
        <w:t>(</w:t>
      </w:r>
      <w:r>
        <w:rPr>
          <w:rFonts w:hint="eastAsia"/>
          <w:lang w:val="ko-KR"/>
        </w:rPr>
        <w:t>코드분석</w:t>
      </w:r>
      <w:r>
        <w:rPr>
          <w:rFonts w:hint="eastAsia"/>
          <w:lang w:val="ko-KR"/>
        </w:rPr>
        <w:t>,</w:t>
      </w:r>
      <w:r w:rsidRPr="00B62B19"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소스코드작성</w:t>
      </w:r>
      <w:proofErr w:type="spellEnd"/>
      <w:r>
        <w:rPr>
          <w:rFonts w:hint="eastAsia"/>
          <w:lang w:val="ko-KR"/>
        </w:rPr>
        <w:t>)</w:t>
      </w:r>
    </w:p>
    <w:p w14:paraId="223AE8F9" w14:textId="274DB737" w:rsidR="00B62B19" w:rsidRDefault="00B62B19" w:rsidP="00B62B19">
      <w:pPr>
        <w:pStyle w:val="af3"/>
        <w:tabs>
          <w:tab w:val="left" w:pos="4760"/>
        </w:tabs>
        <w:ind w:firstLineChars="300" w:firstLine="840"/>
        <w:rPr>
          <w:rFonts w:hint="eastAsia"/>
          <w:lang w:val="ko-KR"/>
        </w:rPr>
      </w:pPr>
      <w:r>
        <w:rPr>
          <w:rFonts w:hint="eastAsia"/>
          <w:lang w:val="ko-KR"/>
        </w:rPr>
        <w:t>김진</w:t>
      </w:r>
      <w:r>
        <w:rPr>
          <w:rFonts w:hint="eastAsia"/>
          <w:lang w:val="ko-KR"/>
        </w:rPr>
        <w:t>(</w:t>
      </w:r>
      <w:proofErr w:type="spellStart"/>
      <w:r>
        <w:rPr>
          <w:rFonts w:hint="eastAsia"/>
          <w:lang w:val="ko-KR"/>
        </w:rPr>
        <w:t>소스코드작성</w:t>
      </w:r>
      <w:proofErr w:type="spellEnd"/>
      <w:r>
        <w:rPr>
          <w:rFonts w:hint="eastAsia"/>
          <w:lang w:val="ko-KR"/>
        </w:rPr>
        <w:t>)</w:t>
      </w:r>
    </w:p>
    <w:p w14:paraId="3027E8E2" w14:textId="4BFD9F9B" w:rsidR="004938B3" w:rsidRDefault="004938B3" w:rsidP="004938B3">
      <w:pPr>
        <w:pStyle w:val="af3"/>
        <w:tabs>
          <w:tab w:val="left" w:pos="4760"/>
        </w:tabs>
        <w:rPr>
          <w:lang w:val="ko-KR"/>
        </w:rPr>
      </w:pPr>
      <w:proofErr w:type="gramStart"/>
      <w:r>
        <w:rPr>
          <w:rFonts w:hint="eastAsia"/>
          <w:lang w:val="ko-KR"/>
        </w:rPr>
        <w:t>개발환경</w:t>
      </w:r>
      <w:r>
        <w:rPr>
          <w:rFonts w:hint="eastAsia"/>
          <w:lang w:val="ko-KR"/>
        </w:rPr>
        <w:t xml:space="preserve"> </w:t>
      </w:r>
      <w:r w:rsidR="00F11675">
        <w:rPr>
          <w:lang w:val="ko-KR"/>
        </w:rPr>
        <w:t xml:space="preserve"> </w:t>
      </w:r>
      <w:r>
        <w:rPr>
          <w:rFonts w:hint="eastAsia"/>
          <w:lang w:val="ko-KR"/>
        </w:rPr>
        <w:t>파이썬</w:t>
      </w:r>
      <w:proofErr w:type="gramEnd"/>
      <w:r>
        <w:rPr>
          <w:rFonts w:hint="eastAsia"/>
          <w:lang w:val="ko-KR"/>
        </w:rPr>
        <w:t>3</w:t>
      </w:r>
      <w:r>
        <w:rPr>
          <w:lang w:val="ko-KR"/>
        </w:rPr>
        <w:t>.7</w:t>
      </w:r>
      <w:r>
        <w:rPr>
          <w:rFonts w:hint="eastAsia"/>
          <w:lang w:val="ko-KR"/>
        </w:rPr>
        <w:t xml:space="preserve"> </w:t>
      </w:r>
    </w:p>
    <w:p w14:paraId="29767D3D" w14:textId="5BE0ECBA" w:rsidR="004938B3" w:rsidRDefault="004938B3" w:rsidP="004938B3">
      <w:pPr>
        <w:pStyle w:val="af3"/>
        <w:tabs>
          <w:tab w:val="left" w:pos="4760"/>
        </w:tabs>
        <w:rPr>
          <w:lang w:val="ko-KR"/>
        </w:rPr>
      </w:pPr>
      <w:proofErr w:type="gramStart"/>
      <w:r>
        <w:rPr>
          <w:rFonts w:hint="eastAsia"/>
          <w:lang w:val="ko-KR"/>
        </w:rPr>
        <w:t>환경</w:t>
      </w:r>
      <w:r>
        <w:rPr>
          <w:rFonts w:hint="eastAsia"/>
          <w:lang w:val="ko-KR"/>
        </w:rPr>
        <w:t xml:space="preserve"> </w:t>
      </w:r>
      <w:r w:rsidR="00F11675"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p</w:t>
      </w:r>
      <w:r>
        <w:rPr>
          <w:lang w:val="ko-KR"/>
        </w:rPr>
        <w:t>ycharm</w:t>
      </w:r>
      <w:proofErr w:type="spellEnd"/>
      <w:proofErr w:type="gramEnd"/>
      <w:r>
        <w:rPr>
          <w:lang w:val="ko-KR"/>
        </w:rPr>
        <w:t xml:space="preserve"> </w:t>
      </w:r>
    </w:p>
    <w:p w14:paraId="4A618094" w14:textId="77777777" w:rsidR="004938B3" w:rsidRDefault="004938B3">
      <w:pPr>
        <w:spacing w:after="200" w:line="276" w:lineRule="auto"/>
        <w:rPr>
          <w:rFonts w:asciiTheme="majorHAnsi" w:eastAsiaTheme="majorEastAsia" w:hAnsiTheme="majorHAnsi" w:cstheme="majorBidi"/>
          <w:b/>
          <w:color w:val="4C4635" w:themeColor="text2" w:themeShade="BF"/>
          <w:kern w:val="28"/>
          <w:sz w:val="28"/>
          <w:szCs w:val="28"/>
          <w:lang w:val="ko-KR"/>
          <w14:ligatures w14:val="standard"/>
          <w14:numForm w14:val="oldStyle"/>
        </w:rPr>
      </w:pPr>
      <w:r>
        <w:rPr>
          <w:lang w:val="ko-KR"/>
        </w:rPr>
        <w:br w:type="page"/>
      </w:r>
    </w:p>
    <w:p w14:paraId="522D84EE" w14:textId="5A2273A3" w:rsidR="004938B3" w:rsidRDefault="004938B3" w:rsidP="00E212C5">
      <w:pPr>
        <w:pStyle w:val="1"/>
        <w:rPr>
          <w:lang w:val="ko-KR"/>
        </w:rPr>
      </w:pPr>
      <w:bookmarkStart w:id="3" w:name="_Toc60142455"/>
      <w:r>
        <w:rPr>
          <w:rFonts w:hint="eastAsia"/>
          <w:lang w:val="ko-KR"/>
        </w:rPr>
        <w:lastRenderedPageBreak/>
        <w:t>내용</w:t>
      </w:r>
      <w:bookmarkEnd w:id="3"/>
    </w:p>
    <w:p w14:paraId="76BB10C0" w14:textId="35BAA4D4" w:rsidR="004938B3" w:rsidRPr="00262B07" w:rsidRDefault="004938B3" w:rsidP="004A4375">
      <w:pPr>
        <w:pStyle w:val="3"/>
        <w:rPr>
          <w:lang w:val="ko-KR"/>
        </w:rPr>
      </w:pPr>
      <w:bookmarkStart w:id="4" w:name="_Toc60142456"/>
      <w:r w:rsidRPr="00262B07">
        <w:rPr>
          <w:rFonts w:hint="eastAsia"/>
          <w:lang w:val="ko-KR"/>
        </w:rPr>
        <w:t>구성도</w:t>
      </w:r>
      <w:bookmarkEnd w:id="4"/>
    </w:p>
    <w:p w14:paraId="54522A3D" w14:textId="59955BB3" w:rsidR="00BF4451" w:rsidRPr="00262B07" w:rsidRDefault="00BF4451" w:rsidP="004938B3">
      <w:pPr>
        <w:pStyle w:val="af3"/>
        <w:tabs>
          <w:tab w:val="left" w:pos="4760"/>
        </w:tabs>
        <w:rPr>
          <w:rFonts w:hint="eastAsia"/>
          <w:sz w:val="24"/>
          <w:szCs w:val="24"/>
          <w:lang w:val="ko-KR"/>
        </w:rPr>
      </w:pPr>
      <w:proofErr w:type="spellStart"/>
      <w:r w:rsidRPr="00262B07">
        <w:rPr>
          <w:sz w:val="24"/>
          <w:szCs w:val="24"/>
          <w:lang w:val="ko-KR"/>
        </w:rPr>
        <w:t>Python</w:t>
      </w:r>
      <w:r w:rsidRPr="00262B07">
        <w:rPr>
          <w:rFonts w:hint="eastAsia"/>
          <w:sz w:val="24"/>
          <w:szCs w:val="24"/>
          <w:lang w:val="ko-KR"/>
        </w:rPr>
        <w:t>의</w:t>
      </w:r>
      <w:proofErr w:type="spellEnd"/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공격문을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proofErr w:type="spellStart"/>
      <w:r w:rsidRPr="00262B07">
        <w:rPr>
          <w:sz w:val="24"/>
          <w:szCs w:val="24"/>
          <w:lang w:val="ko-KR"/>
        </w:rPr>
        <w:t>window</w:t>
      </w:r>
      <w:r w:rsidRPr="00262B07">
        <w:rPr>
          <w:rFonts w:hint="eastAsia"/>
          <w:sz w:val="24"/>
          <w:szCs w:val="24"/>
          <w:lang w:val="ko-KR"/>
        </w:rPr>
        <w:t>의</w:t>
      </w:r>
      <w:proofErr w:type="spellEnd"/>
      <w:r w:rsidRPr="00262B07">
        <w:rPr>
          <w:rFonts w:hint="eastAsia"/>
          <w:sz w:val="24"/>
          <w:szCs w:val="24"/>
          <w:lang w:val="ko-KR"/>
        </w:rPr>
        <w:t xml:space="preserve"> </w:t>
      </w:r>
      <w:proofErr w:type="spellStart"/>
      <w:r w:rsidRPr="00262B07">
        <w:rPr>
          <w:rFonts w:hint="eastAsia"/>
          <w:sz w:val="24"/>
          <w:szCs w:val="24"/>
          <w:lang w:val="ko-KR"/>
        </w:rPr>
        <w:t>U</w:t>
      </w:r>
      <w:r w:rsidRPr="00262B07">
        <w:rPr>
          <w:sz w:val="24"/>
          <w:szCs w:val="24"/>
          <w:lang w:val="ko-KR"/>
        </w:rPr>
        <w:t>I</w:t>
      </w:r>
      <w:r w:rsidRPr="00262B07">
        <w:rPr>
          <w:rFonts w:hint="eastAsia"/>
          <w:sz w:val="24"/>
          <w:szCs w:val="24"/>
          <w:lang w:val="ko-KR"/>
        </w:rPr>
        <w:t>를</w:t>
      </w:r>
      <w:proofErr w:type="spellEnd"/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통해서</w:t>
      </w:r>
      <w:r w:rsidRPr="00262B07">
        <w:rPr>
          <w:rFonts w:hint="eastAsia"/>
          <w:sz w:val="24"/>
          <w:szCs w:val="24"/>
          <w:lang w:val="ko-KR"/>
        </w:rPr>
        <w:t xml:space="preserve"> 8</w:t>
      </w:r>
      <w:r w:rsidRPr="00262B07">
        <w:rPr>
          <w:rFonts w:hint="eastAsia"/>
          <w:sz w:val="24"/>
          <w:szCs w:val="24"/>
          <w:lang w:val="ko-KR"/>
        </w:rPr>
        <w:t>개의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공격문을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가지고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proofErr w:type="spellStart"/>
      <w:r w:rsidRPr="00262B07">
        <w:rPr>
          <w:rFonts w:hint="eastAsia"/>
          <w:sz w:val="24"/>
          <w:szCs w:val="24"/>
          <w:lang w:val="ko-KR"/>
        </w:rPr>
        <w:t>패킷정보와</w:t>
      </w:r>
      <w:proofErr w:type="spellEnd"/>
      <w:r w:rsidRPr="00262B07">
        <w:rPr>
          <w:rFonts w:hint="eastAsia"/>
          <w:sz w:val="24"/>
          <w:szCs w:val="24"/>
          <w:lang w:val="ko-KR"/>
        </w:rPr>
        <w:t xml:space="preserve"> </w:t>
      </w:r>
      <w:proofErr w:type="spellStart"/>
      <w:r w:rsidRPr="00262B07">
        <w:rPr>
          <w:rFonts w:hint="eastAsia"/>
          <w:sz w:val="24"/>
          <w:szCs w:val="24"/>
          <w:lang w:val="ko-KR"/>
        </w:rPr>
        <w:t>패킷캡처정보를</w:t>
      </w:r>
      <w:proofErr w:type="spellEnd"/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한눈에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확인하고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공격문에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대한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설명을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proofErr w:type="gramStart"/>
      <w:r w:rsidRPr="00262B07">
        <w:rPr>
          <w:rFonts w:hint="eastAsia"/>
          <w:sz w:val="24"/>
          <w:szCs w:val="24"/>
          <w:lang w:val="ko-KR"/>
        </w:rPr>
        <w:t>확인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할</w:t>
      </w:r>
      <w:proofErr w:type="gramEnd"/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수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있도록</w:t>
      </w:r>
      <w:r w:rsidRPr="00262B07">
        <w:rPr>
          <w:rFonts w:hint="eastAsia"/>
          <w:sz w:val="24"/>
          <w:szCs w:val="24"/>
          <w:lang w:val="ko-KR"/>
        </w:rPr>
        <w:t xml:space="preserve"> </w:t>
      </w:r>
      <w:r w:rsidRPr="00262B07">
        <w:rPr>
          <w:rFonts w:hint="eastAsia"/>
          <w:sz w:val="24"/>
          <w:szCs w:val="24"/>
          <w:lang w:val="ko-KR"/>
        </w:rPr>
        <w:t>설계하였습니다</w:t>
      </w:r>
      <w:r w:rsidRPr="00262B07">
        <w:rPr>
          <w:rFonts w:hint="eastAsia"/>
          <w:sz w:val="24"/>
          <w:szCs w:val="24"/>
          <w:lang w:val="ko-KR"/>
        </w:rPr>
        <w:t>.</w:t>
      </w:r>
    </w:p>
    <w:p w14:paraId="53DD18E0" w14:textId="74AA088A" w:rsidR="00A86318" w:rsidRDefault="00A86318" w:rsidP="004938B3">
      <w:pPr>
        <w:pStyle w:val="af3"/>
        <w:tabs>
          <w:tab w:val="left" w:pos="4760"/>
        </w:tabs>
        <w:rPr>
          <w:lang w:val="ko-KR"/>
        </w:rPr>
      </w:pPr>
      <w:r>
        <w:rPr>
          <w:noProof/>
          <w:lang w:val="ko-KR"/>
        </w:rPr>
        <w:drawing>
          <wp:inline distT="0" distB="0" distL="0" distR="0" wp14:anchorId="5F5AC1A5" wp14:editId="52359BAB">
            <wp:extent cx="5100955" cy="22669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9"/>
        <w:tblW w:w="4541" w:type="dxa"/>
        <w:jc w:val="center"/>
        <w:tblLook w:val="04A0" w:firstRow="1" w:lastRow="0" w:firstColumn="1" w:lastColumn="0" w:noHBand="0" w:noVBand="1"/>
      </w:tblPr>
      <w:tblGrid>
        <w:gridCol w:w="4541"/>
      </w:tblGrid>
      <w:tr w:rsidR="00B24FD5" w14:paraId="1B6914C3" w14:textId="77777777" w:rsidTr="00B24FD5">
        <w:trPr>
          <w:trHeight w:val="328"/>
          <w:jc w:val="center"/>
        </w:trPr>
        <w:tc>
          <w:tcPr>
            <w:tcW w:w="4541" w:type="dxa"/>
            <w:vMerge w:val="restart"/>
          </w:tcPr>
          <w:p w14:paraId="586CE330" w14:textId="77777777" w:rsidR="00B24FD5" w:rsidRDefault="00B24FD5" w:rsidP="00B24FD5">
            <w:pPr>
              <w:pStyle w:val="af3"/>
              <w:tabs>
                <w:tab w:val="left" w:pos="4760"/>
              </w:tabs>
              <w:rPr>
                <w:lang w:val="ko-KR"/>
              </w:rPr>
            </w:pPr>
            <w:r>
              <w:rPr>
                <w:rFonts w:hint="eastAsia"/>
                <w:lang w:val="ko-KR"/>
              </w:rPr>
              <w:t>라이브러리</w:t>
            </w:r>
          </w:p>
          <w:p w14:paraId="6454898C" w14:textId="77777777" w:rsidR="00B24FD5" w:rsidRPr="00262B07" w:rsidRDefault="00B24FD5" w:rsidP="00B24FD5">
            <w:pPr>
              <w:pStyle w:val="af3"/>
              <w:tabs>
                <w:tab w:val="left" w:pos="4760"/>
              </w:tabs>
              <w:rPr>
                <w:sz w:val="20"/>
                <w:szCs w:val="20"/>
              </w:rPr>
            </w:pPr>
            <w:proofErr w:type="gramStart"/>
            <w:r w:rsidRPr="00262B07">
              <w:rPr>
                <w:sz w:val="20"/>
                <w:szCs w:val="20"/>
              </w:rPr>
              <w:t>File :</w:t>
            </w:r>
            <w:r w:rsidRPr="00262B07">
              <w:rPr>
                <w:rFonts w:hint="eastAsia"/>
                <w:sz w:val="20"/>
                <w:szCs w:val="20"/>
              </w:rPr>
              <w:t>파일생성</w:t>
            </w:r>
            <w:proofErr w:type="gramEnd"/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및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읽기</w:t>
            </w:r>
          </w:p>
          <w:p w14:paraId="1A2D99ED" w14:textId="77777777" w:rsidR="00B24FD5" w:rsidRPr="00262B07" w:rsidRDefault="00B24FD5" w:rsidP="00B24FD5">
            <w:pPr>
              <w:pStyle w:val="af3"/>
              <w:tabs>
                <w:tab w:val="left" w:pos="4760"/>
              </w:tabs>
              <w:rPr>
                <w:rFonts w:hint="eastAsia"/>
                <w:sz w:val="20"/>
                <w:szCs w:val="20"/>
              </w:rPr>
            </w:pPr>
            <w:proofErr w:type="spellStart"/>
            <w:proofErr w:type="gramStart"/>
            <w:r w:rsidRPr="00262B07">
              <w:rPr>
                <w:sz w:val="20"/>
                <w:szCs w:val="20"/>
              </w:rPr>
              <w:t>Scapy</w:t>
            </w:r>
            <w:proofErr w:type="spellEnd"/>
            <w:r w:rsidRPr="00262B07">
              <w:rPr>
                <w:sz w:val="20"/>
                <w:szCs w:val="20"/>
              </w:rPr>
              <w:t xml:space="preserve"> :</w:t>
            </w:r>
            <w:proofErr w:type="gramEnd"/>
            <w:r w:rsidRPr="00262B07">
              <w:rPr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패킷을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수정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및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변조</w:t>
            </w:r>
          </w:p>
          <w:p w14:paraId="6276D94F" w14:textId="77777777" w:rsidR="00B24FD5" w:rsidRPr="00262B07" w:rsidRDefault="00B24FD5" w:rsidP="00B24FD5">
            <w:pPr>
              <w:pStyle w:val="af3"/>
              <w:tabs>
                <w:tab w:val="left" w:pos="47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262B07">
              <w:rPr>
                <w:sz w:val="20"/>
                <w:szCs w:val="20"/>
              </w:rPr>
              <w:t>Pyinstaller</w:t>
            </w:r>
            <w:proofErr w:type="spellEnd"/>
            <w:r w:rsidRPr="00262B07">
              <w:rPr>
                <w:sz w:val="20"/>
                <w:szCs w:val="20"/>
              </w:rPr>
              <w:t xml:space="preserve"> :</w:t>
            </w:r>
            <w:proofErr w:type="gramEnd"/>
            <w:r w:rsidRPr="00262B07">
              <w:rPr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e</w:t>
            </w:r>
            <w:r w:rsidRPr="00262B07">
              <w:rPr>
                <w:sz w:val="20"/>
                <w:szCs w:val="20"/>
              </w:rPr>
              <w:t>xe</w:t>
            </w:r>
            <w:r w:rsidRPr="00262B07">
              <w:rPr>
                <w:rFonts w:hint="eastAsia"/>
                <w:sz w:val="20"/>
                <w:szCs w:val="20"/>
              </w:rPr>
              <w:t>파일을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만들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때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사용</w:t>
            </w:r>
          </w:p>
          <w:p w14:paraId="047B9F18" w14:textId="77777777" w:rsidR="00B24FD5" w:rsidRPr="00262B07" w:rsidRDefault="00B24FD5" w:rsidP="00B24FD5">
            <w:pPr>
              <w:pStyle w:val="af3"/>
              <w:tabs>
                <w:tab w:val="left" w:pos="4760"/>
              </w:tabs>
              <w:rPr>
                <w:rFonts w:hint="eastAsia"/>
                <w:sz w:val="20"/>
                <w:szCs w:val="20"/>
              </w:rPr>
            </w:pPr>
            <w:proofErr w:type="gramStart"/>
            <w:r w:rsidRPr="00262B07">
              <w:rPr>
                <w:sz w:val="20"/>
                <w:szCs w:val="20"/>
              </w:rPr>
              <w:t>Treading :</w:t>
            </w:r>
            <w:proofErr w:type="gramEnd"/>
            <w:r w:rsidRPr="00262B07">
              <w:rPr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프로세스를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원활하게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262B07">
              <w:rPr>
                <w:rFonts w:hint="eastAsia"/>
                <w:sz w:val="20"/>
                <w:szCs w:val="20"/>
              </w:rPr>
              <w:t>이용시</w:t>
            </w:r>
            <w:proofErr w:type="spellEnd"/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사용</w:t>
            </w:r>
          </w:p>
          <w:p w14:paraId="159304B5" w14:textId="77777777" w:rsidR="00B24FD5" w:rsidRPr="00262B07" w:rsidRDefault="00B24FD5" w:rsidP="00B24FD5">
            <w:pPr>
              <w:pStyle w:val="af3"/>
              <w:tabs>
                <w:tab w:val="left" w:pos="47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262B07">
              <w:rPr>
                <w:sz w:val="20"/>
                <w:szCs w:val="20"/>
              </w:rPr>
              <w:t>Tkinter</w:t>
            </w:r>
            <w:proofErr w:type="spellEnd"/>
            <w:r w:rsidRPr="00262B07">
              <w:rPr>
                <w:sz w:val="20"/>
                <w:szCs w:val="20"/>
              </w:rPr>
              <w:t xml:space="preserve"> :</w:t>
            </w:r>
            <w:proofErr w:type="gramEnd"/>
            <w:r w:rsidRPr="00262B07">
              <w:rPr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w</w:t>
            </w:r>
            <w:r w:rsidRPr="00262B07">
              <w:rPr>
                <w:sz w:val="20"/>
                <w:szCs w:val="20"/>
              </w:rPr>
              <w:t>indow</w:t>
            </w:r>
            <w:r w:rsidRPr="00262B07">
              <w:rPr>
                <w:rFonts w:hint="eastAsia"/>
                <w:sz w:val="20"/>
                <w:szCs w:val="20"/>
              </w:rPr>
              <w:t>환경에서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필요한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sz w:val="20"/>
                <w:szCs w:val="20"/>
              </w:rPr>
              <w:t>UI</w:t>
            </w:r>
            <w:r w:rsidRPr="00262B07">
              <w:rPr>
                <w:rFonts w:hint="eastAsia"/>
                <w:sz w:val="20"/>
                <w:szCs w:val="20"/>
              </w:rPr>
              <w:t>를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완성을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</w:p>
          <w:p w14:paraId="442854F1" w14:textId="77777777" w:rsidR="00B24FD5" w:rsidRPr="00262B07" w:rsidRDefault="00B24FD5" w:rsidP="00B24FD5">
            <w:pPr>
              <w:pStyle w:val="af3"/>
              <w:tabs>
                <w:tab w:val="left" w:pos="4760"/>
              </w:tabs>
              <w:rPr>
                <w:rFonts w:hint="eastAsia"/>
                <w:sz w:val="20"/>
                <w:szCs w:val="20"/>
              </w:rPr>
            </w:pPr>
            <w:proofErr w:type="gramStart"/>
            <w:r w:rsidRPr="00262B07">
              <w:rPr>
                <w:sz w:val="20"/>
                <w:szCs w:val="20"/>
              </w:rPr>
              <w:t>Socket :</w:t>
            </w:r>
            <w:r w:rsidRPr="00262B07">
              <w:rPr>
                <w:rFonts w:hint="eastAsia"/>
                <w:sz w:val="20"/>
                <w:szCs w:val="20"/>
              </w:rPr>
              <w:t>소켓을</w:t>
            </w:r>
            <w:proofErr w:type="gramEnd"/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생성을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통해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웹사이트와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연결</w:t>
            </w:r>
          </w:p>
          <w:p w14:paraId="73C07EBD" w14:textId="5A4F7C70" w:rsidR="00B24FD5" w:rsidRDefault="00B24FD5" w:rsidP="00B24FD5">
            <w:pPr>
              <w:pStyle w:val="af3"/>
              <w:tabs>
                <w:tab w:val="left" w:pos="4760"/>
              </w:tabs>
              <w:rPr>
                <w:lang w:val="ko-KR"/>
              </w:rPr>
            </w:pPr>
            <w:proofErr w:type="gramStart"/>
            <w:r w:rsidRPr="00262B07">
              <w:rPr>
                <w:sz w:val="20"/>
                <w:szCs w:val="20"/>
              </w:rPr>
              <w:t>Sys :</w:t>
            </w:r>
            <w:proofErr w:type="gramEnd"/>
            <w:r w:rsidRPr="00262B07">
              <w:rPr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f</w:t>
            </w:r>
            <w:r w:rsidRPr="00262B07">
              <w:rPr>
                <w:sz w:val="20"/>
                <w:szCs w:val="20"/>
              </w:rPr>
              <w:t>ile</w:t>
            </w:r>
            <w:r w:rsidRPr="00262B07">
              <w:rPr>
                <w:rFonts w:hint="eastAsia"/>
                <w:sz w:val="20"/>
                <w:szCs w:val="20"/>
              </w:rPr>
              <w:t>처리를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위한</w:t>
            </w:r>
            <w:r w:rsidRPr="00262B07">
              <w:rPr>
                <w:rFonts w:hint="eastAsia"/>
                <w:sz w:val="20"/>
                <w:szCs w:val="20"/>
              </w:rPr>
              <w:t xml:space="preserve"> </w:t>
            </w:r>
            <w:r w:rsidRPr="00262B07">
              <w:rPr>
                <w:rFonts w:hint="eastAsia"/>
                <w:sz w:val="20"/>
                <w:szCs w:val="20"/>
              </w:rPr>
              <w:t>라이브러리</w:t>
            </w:r>
          </w:p>
        </w:tc>
      </w:tr>
      <w:tr w:rsidR="00B24FD5" w14:paraId="64D8714D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25B58B4D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  <w:tr w:rsidR="00B24FD5" w14:paraId="4822D2A6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62B3ADFE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  <w:tr w:rsidR="00B24FD5" w14:paraId="78FB5CFB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5EDF4E1A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  <w:tr w:rsidR="00B24FD5" w14:paraId="1D40E264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5EAB9704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  <w:tr w:rsidR="00B24FD5" w14:paraId="0DA10728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43305BEF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  <w:tr w:rsidR="00B24FD5" w14:paraId="3D9563F6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1A9ABE5A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  <w:tr w:rsidR="00B24FD5" w14:paraId="3A305B60" w14:textId="77777777" w:rsidTr="00B24FD5">
        <w:trPr>
          <w:trHeight w:val="328"/>
          <w:jc w:val="center"/>
        </w:trPr>
        <w:tc>
          <w:tcPr>
            <w:tcW w:w="4541" w:type="dxa"/>
            <w:vMerge/>
          </w:tcPr>
          <w:p w14:paraId="107BA1CC" w14:textId="77777777" w:rsidR="00B24FD5" w:rsidRDefault="00B24FD5" w:rsidP="004938B3">
            <w:pPr>
              <w:pStyle w:val="af3"/>
              <w:tabs>
                <w:tab w:val="left" w:pos="4760"/>
              </w:tabs>
              <w:rPr>
                <w:lang w:val="ko-KR"/>
              </w:rPr>
            </w:pPr>
          </w:p>
        </w:tc>
      </w:tr>
    </w:tbl>
    <w:p w14:paraId="3A169031" w14:textId="0EA67D99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242D093C" w14:textId="6EC8148B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0CC8F8DB" w14:textId="14FFB3D1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30A20CA1" w14:textId="53CB3CB3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36E4926B" w14:textId="79D1E238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03E065E6" w14:textId="52B1DD3A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0C80EE83" w14:textId="494AD568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56E9CB00" w14:textId="621D9F22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256EB6EA" w14:textId="236C0780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026880D6" w14:textId="7E234238" w:rsidR="002E2148" w:rsidRDefault="002E2148" w:rsidP="004938B3">
      <w:pPr>
        <w:pStyle w:val="af3"/>
        <w:tabs>
          <w:tab w:val="left" w:pos="4760"/>
        </w:tabs>
        <w:rPr>
          <w:lang w:val="ko-KR"/>
        </w:rPr>
      </w:pPr>
    </w:p>
    <w:p w14:paraId="330D443B" w14:textId="77777777" w:rsidR="002E2148" w:rsidRDefault="002E2148" w:rsidP="004938B3">
      <w:pPr>
        <w:pStyle w:val="af3"/>
        <w:tabs>
          <w:tab w:val="left" w:pos="4760"/>
        </w:tabs>
        <w:rPr>
          <w:rFonts w:hint="eastAsia"/>
          <w:lang w:val="ko-KR"/>
        </w:rPr>
      </w:pPr>
    </w:p>
    <w:tbl>
      <w:tblPr>
        <w:tblStyle w:val="af9"/>
        <w:tblW w:w="7698" w:type="dxa"/>
        <w:tblLook w:val="04A0" w:firstRow="1" w:lastRow="0" w:firstColumn="1" w:lastColumn="0" w:noHBand="0" w:noVBand="1"/>
      </w:tblPr>
      <w:tblGrid>
        <w:gridCol w:w="7698"/>
      </w:tblGrid>
      <w:tr w:rsidR="00D218DE" w:rsidRPr="006125B2" w14:paraId="1C6C2C20" w14:textId="77777777" w:rsidTr="006125B2">
        <w:trPr>
          <w:trHeight w:val="752"/>
        </w:trPr>
        <w:tc>
          <w:tcPr>
            <w:tcW w:w="7698" w:type="dxa"/>
          </w:tcPr>
          <w:p w14:paraId="5ADBA03A" w14:textId="77777777" w:rsidR="002E2148" w:rsidRPr="006125B2" w:rsidRDefault="002E2148" w:rsidP="004A4375">
            <w:pPr>
              <w:pStyle w:val="3"/>
            </w:pPr>
            <w:bookmarkStart w:id="5" w:name="_Toc60142457"/>
            <w:r>
              <w:rPr>
                <w:rFonts w:hint="eastAsia"/>
              </w:rPr>
              <w:t>주요공격문</w:t>
            </w:r>
            <w:bookmarkEnd w:id="5"/>
          </w:p>
          <w:p w14:paraId="369EA511" w14:textId="77777777" w:rsidR="002E2148" w:rsidRPr="00C8562B" w:rsidRDefault="002E2148" w:rsidP="002E2148">
            <w:pPr>
              <w:pStyle w:val="af3"/>
              <w:tabs>
                <w:tab w:val="left" w:pos="4760"/>
              </w:tabs>
              <w:rPr>
                <w:sz w:val="32"/>
                <w:szCs w:val="32"/>
              </w:rPr>
            </w:pPr>
            <w:r w:rsidRPr="00C8562B">
              <w:rPr>
                <w:sz w:val="32"/>
                <w:szCs w:val="32"/>
              </w:rPr>
              <w:t xml:space="preserve">Flooding </w:t>
            </w:r>
          </w:p>
          <w:p w14:paraId="7F2F4866" w14:textId="77777777" w:rsidR="002E2148" w:rsidRPr="006125B2" w:rsidRDefault="002E2148" w:rsidP="002E2148">
            <w:pPr>
              <w:pStyle w:val="af3"/>
              <w:tabs>
                <w:tab w:val="left" w:pos="4760"/>
              </w:tabs>
              <w:rPr>
                <w:sz w:val="22"/>
                <w:szCs w:val="22"/>
              </w:rPr>
            </w:pPr>
            <w:proofErr w:type="gramStart"/>
            <w:r w:rsidRPr="006125B2">
              <w:rPr>
                <w:rFonts w:hint="eastAsia"/>
                <w:sz w:val="22"/>
                <w:szCs w:val="22"/>
              </w:rPr>
              <w:t>T</w:t>
            </w:r>
            <w:r w:rsidRPr="006125B2">
              <w:rPr>
                <w:sz w:val="22"/>
                <w:szCs w:val="22"/>
              </w:rPr>
              <w:t>CP,UDP</w:t>
            </w:r>
            <w:proofErr w:type="gramEnd"/>
            <w:r w:rsidRPr="006125B2">
              <w:rPr>
                <w:sz w:val="22"/>
                <w:szCs w:val="22"/>
              </w:rPr>
              <w:t>,ICMP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대량의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TCP,UDP,ICMP</w:t>
            </w:r>
            <w:r>
              <w:rPr>
                <w:rFonts w:hint="eastAsia"/>
                <w:sz w:val="22"/>
                <w:szCs w:val="22"/>
              </w:rPr>
              <w:t>패킷을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호스트에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네트워크자원을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소모시키는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말한다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7B240C9" w14:textId="77777777" w:rsidR="00D218DE" w:rsidRPr="002E2148" w:rsidRDefault="00D218DE" w:rsidP="006125B2">
            <w:pPr>
              <w:pStyle w:val="af3"/>
              <w:tabs>
                <w:tab w:val="left" w:pos="4760"/>
              </w:tabs>
              <w:rPr>
                <w:rFonts w:hint="eastAsia"/>
              </w:rPr>
            </w:pPr>
          </w:p>
        </w:tc>
      </w:tr>
      <w:tr w:rsidR="00D218DE" w:rsidRPr="006125B2" w14:paraId="0A294C33" w14:textId="77777777" w:rsidTr="006125B2">
        <w:trPr>
          <w:trHeight w:val="752"/>
        </w:trPr>
        <w:tc>
          <w:tcPr>
            <w:tcW w:w="7698" w:type="dxa"/>
          </w:tcPr>
          <w:p w14:paraId="4E1D623F" w14:textId="77777777" w:rsidR="00D218DE" w:rsidRPr="006125B2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proofErr w:type="spellStart"/>
            <w:proofErr w:type="gramStart"/>
            <w:r w:rsidRPr="00C8562B">
              <w:rPr>
                <w:sz w:val="32"/>
                <w:szCs w:val="32"/>
              </w:rPr>
              <w:t>Slowloris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지속적인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세션연결패킷을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여러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개보내서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자원고갈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공격입니다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CE57793" w14:textId="77777777" w:rsidR="00D218DE" w:rsidRPr="002E2148" w:rsidRDefault="00D218DE" w:rsidP="006125B2">
            <w:pPr>
              <w:pStyle w:val="af3"/>
              <w:tabs>
                <w:tab w:val="left" w:pos="4760"/>
              </w:tabs>
              <w:rPr>
                <w:rFonts w:hint="eastAsia"/>
              </w:rPr>
            </w:pPr>
          </w:p>
        </w:tc>
      </w:tr>
      <w:tr w:rsidR="00D218DE" w:rsidRPr="006125B2" w14:paraId="22431973" w14:textId="77777777" w:rsidTr="006125B2">
        <w:trPr>
          <w:trHeight w:val="752"/>
        </w:trPr>
        <w:tc>
          <w:tcPr>
            <w:tcW w:w="7698" w:type="dxa"/>
          </w:tcPr>
          <w:p w14:paraId="4FC55C2C" w14:textId="77777777" w:rsidR="00D218DE" w:rsidRPr="006125B2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proofErr w:type="gramStart"/>
            <w:r w:rsidRPr="00C8562B">
              <w:rPr>
                <w:rFonts w:hint="eastAsia"/>
                <w:sz w:val="32"/>
                <w:szCs w:val="32"/>
              </w:rPr>
              <w:t>L</w:t>
            </w:r>
            <w:r w:rsidRPr="00C8562B">
              <w:rPr>
                <w:sz w:val="32"/>
                <w:szCs w:val="32"/>
              </w:rPr>
              <w:t>and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송신자와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수신자의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ip</w:t>
            </w:r>
            <w:proofErr w:type="spellEnd"/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똑같이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패킷이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피해자에게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순환되도록하는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공격입니다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D5CF580" w14:textId="77777777" w:rsidR="00D218DE" w:rsidRPr="002E2148" w:rsidRDefault="00D218DE" w:rsidP="006125B2">
            <w:pPr>
              <w:pStyle w:val="af3"/>
              <w:tabs>
                <w:tab w:val="left" w:pos="4760"/>
              </w:tabs>
              <w:rPr>
                <w:rFonts w:hint="eastAsia"/>
              </w:rPr>
            </w:pPr>
          </w:p>
        </w:tc>
      </w:tr>
      <w:tr w:rsidR="00D218DE" w:rsidRPr="006125B2" w14:paraId="026DCB6C" w14:textId="77777777" w:rsidTr="006125B2">
        <w:trPr>
          <w:trHeight w:val="752"/>
        </w:trPr>
        <w:tc>
          <w:tcPr>
            <w:tcW w:w="7698" w:type="dxa"/>
          </w:tcPr>
          <w:p w14:paraId="751590A3" w14:textId="77777777" w:rsidR="00D218DE" w:rsidRPr="006125B2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proofErr w:type="gramStart"/>
            <w:r w:rsidRPr="00C8562B">
              <w:rPr>
                <w:rFonts w:hint="eastAsia"/>
                <w:sz w:val="32"/>
                <w:szCs w:val="32"/>
              </w:rPr>
              <w:t>R</w:t>
            </w:r>
            <w:r w:rsidRPr="00C8562B">
              <w:rPr>
                <w:sz w:val="32"/>
                <w:szCs w:val="32"/>
              </w:rPr>
              <w:t>UDY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많은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데이터를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보낼꺼라고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컴퓨터를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속인후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1byte</w:t>
            </w:r>
            <w:r>
              <w:rPr>
                <w:rFonts w:hint="eastAsia"/>
                <w:sz w:val="22"/>
                <w:szCs w:val="22"/>
              </w:rPr>
              <w:t>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발송하여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지연시키는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공격입니다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33424A0" w14:textId="77777777" w:rsidR="00D218DE" w:rsidRPr="002E2148" w:rsidRDefault="00D218DE" w:rsidP="006125B2">
            <w:pPr>
              <w:pStyle w:val="af3"/>
              <w:tabs>
                <w:tab w:val="left" w:pos="4760"/>
              </w:tabs>
              <w:rPr>
                <w:rFonts w:hint="eastAsia"/>
              </w:rPr>
            </w:pPr>
          </w:p>
        </w:tc>
      </w:tr>
      <w:tr w:rsidR="00D218DE" w:rsidRPr="006125B2" w14:paraId="27DE8777" w14:textId="77777777" w:rsidTr="006125B2">
        <w:trPr>
          <w:trHeight w:val="752"/>
        </w:trPr>
        <w:tc>
          <w:tcPr>
            <w:tcW w:w="7698" w:type="dxa"/>
          </w:tcPr>
          <w:p w14:paraId="258C9D8E" w14:textId="77777777" w:rsidR="00D218DE" w:rsidRPr="006125B2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proofErr w:type="spellStart"/>
            <w:proofErr w:type="gramStart"/>
            <w:r w:rsidRPr="00C8562B">
              <w:rPr>
                <w:rFonts w:hint="eastAsia"/>
                <w:sz w:val="32"/>
                <w:szCs w:val="32"/>
              </w:rPr>
              <w:t>S</w:t>
            </w:r>
            <w:r w:rsidRPr="00C8562B">
              <w:rPr>
                <w:sz w:val="32"/>
                <w:szCs w:val="32"/>
              </w:rPr>
              <w:t>lowread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r>
              <w:rPr>
                <w:rFonts w:hint="eastAsia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indow</w:t>
            </w:r>
            <w:proofErr w:type="gramEnd"/>
            <w:r>
              <w:rPr>
                <w:sz w:val="22"/>
                <w:szCs w:val="22"/>
              </w:rPr>
              <w:t xml:space="preserve"> size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조작하여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응답을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천천히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읽어</w:t>
            </w:r>
            <w:r>
              <w:rPr>
                <w:rFonts w:hint="eastAsia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CP</w:t>
            </w:r>
            <w:r>
              <w:rPr>
                <w:rFonts w:hint="eastAsia"/>
                <w:sz w:val="22"/>
                <w:szCs w:val="22"/>
              </w:rPr>
              <w:t>연결을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지연시키는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공격입니다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92191AD" w14:textId="77777777" w:rsidR="00D218DE" w:rsidRPr="00D218DE" w:rsidRDefault="00D218DE" w:rsidP="006125B2">
            <w:pPr>
              <w:pStyle w:val="af3"/>
              <w:tabs>
                <w:tab w:val="left" w:pos="4760"/>
              </w:tabs>
              <w:rPr>
                <w:rFonts w:hint="eastAsia"/>
              </w:rPr>
            </w:pPr>
          </w:p>
        </w:tc>
      </w:tr>
      <w:tr w:rsidR="00D218DE" w:rsidRPr="006125B2" w14:paraId="50EE949A" w14:textId="77777777" w:rsidTr="006125B2">
        <w:trPr>
          <w:trHeight w:val="752"/>
        </w:trPr>
        <w:tc>
          <w:tcPr>
            <w:tcW w:w="7698" w:type="dxa"/>
          </w:tcPr>
          <w:p w14:paraId="700BEEE5" w14:textId="77777777" w:rsidR="00D218DE" w:rsidRPr="00D218DE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proofErr w:type="gramStart"/>
            <w:r w:rsidRPr="00C8562B">
              <w:rPr>
                <w:rFonts w:hint="eastAsia"/>
                <w:sz w:val="32"/>
                <w:szCs w:val="32"/>
              </w:rPr>
              <w:t>T</w:t>
            </w:r>
            <w:r w:rsidRPr="00C8562B">
              <w:rPr>
                <w:sz w:val="32"/>
                <w:szCs w:val="32"/>
              </w:rPr>
              <w:t>eardrop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 xml:space="preserve">TCP/IP </w:t>
            </w:r>
            <w:r w:rsidRPr="00D218DE">
              <w:rPr>
                <w:rFonts w:hint="eastAsia"/>
                <w:sz w:val="22"/>
                <w:szCs w:val="22"/>
              </w:rPr>
              <w:t>통신에서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데이터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패킷을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전송할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경우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패킷은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네트워크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전송크기</w:t>
            </w:r>
            <w:r w:rsidRPr="00D218DE">
              <w:rPr>
                <w:rFonts w:hint="eastAsia"/>
                <w:sz w:val="22"/>
                <w:szCs w:val="22"/>
              </w:rPr>
              <w:t xml:space="preserve">(MTU) </w:t>
            </w:r>
            <w:r w:rsidRPr="00D218DE">
              <w:rPr>
                <w:rFonts w:hint="eastAsia"/>
                <w:sz w:val="22"/>
                <w:szCs w:val="22"/>
              </w:rPr>
              <w:t>에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맞게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단편화</w:t>
            </w:r>
            <w:r w:rsidRPr="00D218DE">
              <w:rPr>
                <w:rFonts w:hint="eastAsia"/>
                <w:sz w:val="22"/>
                <w:szCs w:val="22"/>
              </w:rPr>
              <w:t>(fragment)</w:t>
            </w:r>
            <w:r w:rsidRPr="00D218DE">
              <w:rPr>
                <w:rFonts w:hint="eastAsia"/>
                <w:sz w:val="22"/>
                <w:szCs w:val="22"/>
              </w:rPr>
              <w:t>가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되고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재조합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된다</w:t>
            </w:r>
            <w:r w:rsidRPr="00D218DE">
              <w:rPr>
                <w:rFonts w:hint="eastAsia"/>
                <w:sz w:val="22"/>
                <w:szCs w:val="22"/>
              </w:rPr>
              <w:t>.</w:t>
            </w:r>
          </w:p>
          <w:p w14:paraId="14D8B45E" w14:textId="77777777" w:rsidR="00D218DE" w:rsidRPr="00D218DE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r w:rsidRPr="00D218DE">
              <w:rPr>
                <w:rFonts w:hint="eastAsia"/>
                <w:sz w:val="22"/>
                <w:szCs w:val="22"/>
              </w:rPr>
              <w:t>그리고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D218DE">
              <w:rPr>
                <w:rFonts w:hint="eastAsia"/>
                <w:sz w:val="22"/>
                <w:szCs w:val="22"/>
              </w:rPr>
              <w:t>단편화된</w:t>
            </w:r>
            <w:proofErr w:type="spellEnd"/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각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패킷들은</w:t>
            </w:r>
            <w:r w:rsidRPr="00D218DE">
              <w:rPr>
                <w:rFonts w:hint="eastAsia"/>
                <w:sz w:val="22"/>
                <w:szCs w:val="22"/>
              </w:rPr>
              <w:t xml:space="preserve"> IP</w:t>
            </w:r>
            <w:r w:rsidRPr="00D218DE">
              <w:rPr>
                <w:rFonts w:hint="eastAsia"/>
                <w:sz w:val="22"/>
                <w:szCs w:val="22"/>
              </w:rPr>
              <w:t>헤더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내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재조합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순서를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D218DE">
              <w:rPr>
                <w:rFonts w:hint="eastAsia"/>
                <w:sz w:val="22"/>
                <w:szCs w:val="22"/>
              </w:rPr>
              <w:t>가르키는</w:t>
            </w:r>
            <w:proofErr w:type="spellEnd"/>
            <w:r w:rsidRPr="00D218DE">
              <w:rPr>
                <w:rFonts w:hint="eastAsia"/>
                <w:sz w:val="22"/>
                <w:szCs w:val="22"/>
              </w:rPr>
              <w:t xml:space="preserve"> fragment offset </w:t>
            </w:r>
            <w:r w:rsidRPr="00D218DE">
              <w:rPr>
                <w:rFonts w:hint="eastAsia"/>
                <w:sz w:val="22"/>
                <w:szCs w:val="22"/>
              </w:rPr>
              <w:t>값을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가진다</w:t>
            </w:r>
            <w:r w:rsidRPr="00D218DE">
              <w:rPr>
                <w:rFonts w:hint="eastAsia"/>
                <w:sz w:val="22"/>
                <w:szCs w:val="22"/>
              </w:rPr>
              <w:t xml:space="preserve">. </w:t>
            </w:r>
          </w:p>
          <w:p w14:paraId="588C3737" w14:textId="77777777" w:rsidR="00D218DE" w:rsidRPr="00D218DE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  <w:sz w:val="22"/>
                <w:szCs w:val="22"/>
              </w:rPr>
            </w:pPr>
            <w:r w:rsidRPr="00D218DE">
              <w:rPr>
                <w:rFonts w:hint="eastAsia"/>
                <w:sz w:val="22"/>
                <w:szCs w:val="22"/>
              </w:rPr>
              <w:t>이러한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기능을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이용하여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공격자가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D218DE">
              <w:rPr>
                <w:rFonts w:hint="eastAsia"/>
                <w:sz w:val="22"/>
                <w:szCs w:val="22"/>
              </w:rPr>
              <w:t>단편화된</w:t>
            </w:r>
            <w:proofErr w:type="spellEnd"/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패킷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조각의</w:t>
            </w:r>
            <w:r w:rsidRPr="00D218DE">
              <w:rPr>
                <w:rFonts w:hint="eastAsia"/>
                <w:sz w:val="22"/>
                <w:szCs w:val="22"/>
              </w:rPr>
              <w:t xml:space="preserve"> fragment offset </w:t>
            </w:r>
            <w:r w:rsidRPr="00D218DE">
              <w:rPr>
                <w:rFonts w:hint="eastAsia"/>
                <w:sz w:val="22"/>
                <w:szCs w:val="22"/>
              </w:rPr>
              <w:t>값이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겹치거나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빈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공간이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생기게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만들어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보내면</w:t>
            </w:r>
          </w:p>
          <w:p w14:paraId="1EFFA877" w14:textId="162F143F" w:rsidR="00D218DE" w:rsidRDefault="00D218DE" w:rsidP="00D218DE">
            <w:pPr>
              <w:pStyle w:val="af3"/>
              <w:tabs>
                <w:tab w:val="left" w:pos="4760"/>
              </w:tabs>
              <w:rPr>
                <w:rFonts w:hint="eastAsia"/>
              </w:rPr>
            </w:pPr>
            <w:r w:rsidRPr="00D218DE">
              <w:rPr>
                <w:rFonts w:hint="eastAsia"/>
                <w:sz w:val="22"/>
                <w:szCs w:val="22"/>
              </w:rPr>
              <w:t>시스템은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단편화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된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패킷의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재조합</w:t>
            </w:r>
            <w:r w:rsidRPr="00D218DE">
              <w:rPr>
                <w:rFonts w:hint="eastAsia"/>
                <w:sz w:val="22"/>
                <w:szCs w:val="22"/>
              </w:rPr>
              <w:t>(reassemble)</w:t>
            </w:r>
            <w:r w:rsidRPr="00D218DE">
              <w:rPr>
                <w:rFonts w:hint="eastAsia"/>
                <w:sz w:val="22"/>
                <w:szCs w:val="22"/>
              </w:rPr>
              <w:t>이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꼬이고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처리하지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못해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장애가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발생하게</w:t>
            </w:r>
            <w:r w:rsidRPr="00D218DE">
              <w:rPr>
                <w:rFonts w:hint="eastAsia"/>
                <w:sz w:val="22"/>
                <w:szCs w:val="22"/>
              </w:rPr>
              <w:t xml:space="preserve"> </w:t>
            </w:r>
            <w:r w:rsidRPr="00D218DE">
              <w:rPr>
                <w:rFonts w:hint="eastAsia"/>
                <w:sz w:val="22"/>
                <w:szCs w:val="22"/>
              </w:rPr>
              <w:t>된다</w:t>
            </w:r>
            <w:r w:rsidRPr="00D218DE">
              <w:rPr>
                <w:rFonts w:hint="eastAsia"/>
                <w:sz w:val="22"/>
                <w:szCs w:val="22"/>
              </w:rPr>
              <w:t>.</w:t>
            </w:r>
          </w:p>
        </w:tc>
      </w:tr>
    </w:tbl>
    <w:p w14:paraId="0AAC8BE8" w14:textId="77777777" w:rsidR="00262B07" w:rsidRPr="006125B2" w:rsidRDefault="00262B07" w:rsidP="004938B3">
      <w:pPr>
        <w:pStyle w:val="af3"/>
        <w:tabs>
          <w:tab w:val="left" w:pos="4760"/>
        </w:tabs>
        <w:rPr>
          <w:rFonts w:hint="eastAsia"/>
        </w:rPr>
      </w:pPr>
    </w:p>
    <w:p w14:paraId="11882E2B" w14:textId="457234AB" w:rsidR="004938B3" w:rsidRDefault="004938B3" w:rsidP="004938B3">
      <w:pPr>
        <w:pStyle w:val="af3"/>
        <w:tabs>
          <w:tab w:val="left" w:pos="4760"/>
        </w:tabs>
      </w:pPr>
      <w:bookmarkStart w:id="6" w:name="_Toc60142458"/>
      <w:r w:rsidRPr="004A4375">
        <w:rPr>
          <w:rStyle w:val="3Char"/>
          <w:rFonts w:hint="eastAsia"/>
        </w:rPr>
        <w:lastRenderedPageBreak/>
        <w:t>U</w:t>
      </w:r>
      <w:r w:rsidRPr="004A4375">
        <w:rPr>
          <w:rStyle w:val="3Char"/>
        </w:rPr>
        <w:t>I</w:t>
      </w:r>
      <w:bookmarkEnd w:id="6"/>
      <w:r w:rsidR="00A86318">
        <w:rPr>
          <w:noProof/>
          <w:lang w:val="ko-KR"/>
        </w:rPr>
        <w:drawing>
          <wp:inline distT="0" distB="0" distL="0" distR="0" wp14:anchorId="6BB814C3" wp14:editId="21E47BEB">
            <wp:extent cx="5108575" cy="44132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016C" w14:textId="7326813D" w:rsidR="00F11675" w:rsidRDefault="004127BB" w:rsidP="004938B3">
      <w:pPr>
        <w:pStyle w:val="af3"/>
        <w:tabs>
          <w:tab w:val="left" w:pos="4760"/>
        </w:tabs>
      </w:pPr>
      <w:r>
        <w:rPr>
          <w:rFonts w:hint="eastAsia"/>
        </w:rPr>
        <w:t>기본적인</w:t>
      </w:r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는</w:t>
      </w:r>
      <w:r>
        <w:rPr>
          <w:rFonts w:hint="eastAsia"/>
        </w:rPr>
        <w:t xml:space="preserve"> t</w:t>
      </w:r>
      <w:r>
        <w:t>extbox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공격문을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설계하였습니다</w:t>
      </w:r>
      <w:r>
        <w:rPr>
          <w:rFonts w:hint="eastAsia"/>
        </w:rPr>
        <w:t>.</w:t>
      </w:r>
    </w:p>
    <w:p w14:paraId="41CE1B4E" w14:textId="5B119BA7" w:rsidR="004127BB" w:rsidRDefault="004127BB" w:rsidP="004127BB">
      <w:pPr>
        <w:pStyle w:val="af3"/>
        <w:tabs>
          <w:tab w:val="left" w:pos="4760"/>
        </w:tabs>
      </w:pPr>
      <w:proofErr w:type="spellStart"/>
      <w:r>
        <w:rPr>
          <w:rFonts w:hint="eastAsia"/>
        </w:rPr>
        <w:t>패킷내용은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왼쪽상단에</w:t>
      </w:r>
      <w:r>
        <w:rPr>
          <w:rFonts w:hint="eastAsia"/>
        </w:rPr>
        <w:t xml:space="preserve"> </w:t>
      </w:r>
      <w:r>
        <w:rPr>
          <w:rFonts w:hint="eastAsia"/>
        </w:rPr>
        <w:t>표시하도록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0D2DFBA1" w14:textId="77777777" w:rsidR="009D7A29" w:rsidRDefault="009D7A29" w:rsidP="004127BB">
      <w:pPr>
        <w:pStyle w:val="af3"/>
        <w:tabs>
          <w:tab w:val="left" w:pos="4760"/>
        </w:tabs>
      </w:pPr>
    </w:p>
    <w:p w14:paraId="4D8D4204" w14:textId="22340F6C" w:rsidR="009D7A29" w:rsidRDefault="009D7A29" w:rsidP="004127BB">
      <w:pPr>
        <w:pStyle w:val="af3"/>
        <w:tabs>
          <w:tab w:val="left" w:pos="4760"/>
        </w:tabs>
      </w:pP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패킷값</w:t>
      </w:r>
      <w:proofErr w:type="spellEnd"/>
      <w:r w:rsidR="00CC6B2A">
        <w:rPr>
          <w:rFonts w:hint="eastAsia"/>
        </w:rPr>
        <w:t>(I</w:t>
      </w:r>
      <w:r w:rsidR="00CC6B2A">
        <w:t>CMP</w:t>
      </w:r>
      <w:r w:rsidR="00CC6B2A">
        <w:rPr>
          <w:rFonts w:hint="eastAsia"/>
        </w:rPr>
        <w:t>예시</w:t>
      </w:r>
      <w:r w:rsidR="00CC6B2A">
        <w:t>)</w:t>
      </w:r>
      <w:r>
        <w:rPr>
          <w:rFonts w:hint="eastAsia"/>
        </w:rPr>
        <w:t xml:space="preserve"> </w:t>
      </w:r>
    </w:p>
    <w:p w14:paraId="7D69E75D" w14:textId="5D5551BC" w:rsidR="004127BB" w:rsidRDefault="009D7A29" w:rsidP="004127BB">
      <w:pPr>
        <w:pStyle w:val="af3"/>
        <w:tabs>
          <w:tab w:val="left" w:pos="4760"/>
        </w:tabs>
      </w:pPr>
      <w:r>
        <w:rPr>
          <w:noProof/>
        </w:rPr>
        <w:drawing>
          <wp:inline distT="0" distB="0" distL="0" distR="0" wp14:anchorId="6FA3464F" wp14:editId="7AB1B1DB">
            <wp:extent cx="5116195" cy="1503680"/>
            <wp:effectExtent l="0" t="0" r="825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900F" w14:textId="3CEDC18D" w:rsidR="009D7A29" w:rsidRDefault="009D7A29" w:rsidP="004127BB">
      <w:pPr>
        <w:pStyle w:val="af3"/>
        <w:tabs>
          <w:tab w:val="left" w:pos="4760"/>
        </w:tabs>
      </w:pPr>
    </w:p>
    <w:p w14:paraId="08271FB5" w14:textId="4FEC4983" w:rsidR="009D7A29" w:rsidRDefault="009D7A29" w:rsidP="004127BB">
      <w:pPr>
        <w:pStyle w:val="af3"/>
        <w:tabs>
          <w:tab w:val="left" w:pos="4760"/>
        </w:tabs>
        <w:rPr>
          <w:rFonts w:hint="eastAsia"/>
        </w:rPr>
      </w:pPr>
      <w:proofErr w:type="spellStart"/>
      <w:r>
        <w:rPr>
          <w:rFonts w:hint="eastAsia"/>
        </w:rPr>
        <w:lastRenderedPageBreak/>
        <w:t>공격시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정보값</w:t>
      </w:r>
      <w:proofErr w:type="spellEnd"/>
      <w:r w:rsidR="00620985">
        <w:rPr>
          <w:rFonts w:hint="eastAsia"/>
        </w:rPr>
        <w:t>(I</w:t>
      </w:r>
      <w:r w:rsidR="00620985">
        <w:t>CMP)</w:t>
      </w:r>
    </w:p>
    <w:p w14:paraId="743A2296" w14:textId="0A0B1346" w:rsidR="004127BB" w:rsidRPr="004127BB" w:rsidRDefault="009D7A29" w:rsidP="004A4375">
      <w:pPr>
        <w:pStyle w:val="af3"/>
        <w:tabs>
          <w:tab w:val="left" w:pos="4760"/>
        </w:tabs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AA0684" wp14:editId="72402131">
            <wp:extent cx="3317534" cy="2498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320" cy="25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F539" w14:textId="5E38BD96" w:rsidR="00A86318" w:rsidRDefault="00A86318" w:rsidP="00E212C5">
      <w:pPr>
        <w:pStyle w:val="1"/>
        <w:rPr>
          <w:lang w:val="ko-KR"/>
        </w:rPr>
      </w:pPr>
      <w:bookmarkStart w:id="7" w:name="_Toc60142459"/>
      <w:r>
        <w:rPr>
          <w:rFonts w:hint="eastAsia"/>
          <w:lang w:val="ko-KR"/>
        </w:rPr>
        <w:t>결론</w:t>
      </w:r>
      <w:bookmarkEnd w:id="7"/>
    </w:p>
    <w:p w14:paraId="41F97F57" w14:textId="69FFD00D" w:rsidR="00A86318" w:rsidRDefault="00A86318" w:rsidP="004938B3">
      <w:pPr>
        <w:pStyle w:val="af3"/>
        <w:tabs>
          <w:tab w:val="left" w:pos="4760"/>
        </w:tabs>
        <w:rPr>
          <w:rFonts w:hint="eastAsia"/>
          <w:lang w:val="ko-KR"/>
        </w:rPr>
      </w:pPr>
      <w:r>
        <w:rPr>
          <w:rFonts w:hint="eastAsia"/>
          <w:lang w:val="ko-KR"/>
        </w:rPr>
        <w:t>의사소통방법은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카카오톡</w:t>
      </w:r>
      <w:r w:rsidR="00925176">
        <w:rPr>
          <w:rFonts w:hint="eastAsia"/>
          <w:lang w:val="ko-KR"/>
        </w:rPr>
        <w:t>통해서</w:t>
      </w:r>
      <w:proofErr w:type="spellEnd"/>
      <w:r w:rsidR="00925176">
        <w:rPr>
          <w:rFonts w:hint="eastAsia"/>
          <w:lang w:val="ko-KR"/>
        </w:rPr>
        <w:t xml:space="preserve"> </w:t>
      </w:r>
      <w:r w:rsidR="00925176">
        <w:rPr>
          <w:rFonts w:hint="eastAsia"/>
          <w:lang w:val="ko-KR"/>
        </w:rPr>
        <w:t>시간표와</w:t>
      </w:r>
      <w:r w:rsidR="00925176">
        <w:rPr>
          <w:rFonts w:hint="eastAsia"/>
          <w:lang w:val="ko-KR"/>
        </w:rPr>
        <w:t xml:space="preserve"> </w:t>
      </w:r>
      <w:proofErr w:type="spellStart"/>
      <w:r w:rsidR="00925176">
        <w:rPr>
          <w:rFonts w:hint="eastAsia"/>
          <w:lang w:val="ko-KR"/>
        </w:rPr>
        <w:t>계획등을</w:t>
      </w:r>
      <w:proofErr w:type="spellEnd"/>
      <w:r w:rsidR="00925176">
        <w:rPr>
          <w:rFonts w:hint="eastAsia"/>
          <w:lang w:val="ko-KR"/>
        </w:rPr>
        <w:t xml:space="preserve"> </w:t>
      </w:r>
      <w:r w:rsidR="00925176">
        <w:rPr>
          <w:rFonts w:hint="eastAsia"/>
          <w:lang w:val="ko-KR"/>
        </w:rPr>
        <w:t>이야기하였고</w:t>
      </w:r>
      <w:r w:rsidR="00925176">
        <w:rPr>
          <w:rFonts w:hint="eastAsia"/>
          <w:lang w:val="ko-KR"/>
        </w:rPr>
        <w:t xml:space="preserve"> </w:t>
      </w:r>
      <w:r w:rsidR="00925176">
        <w:rPr>
          <w:rFonts w:hint="eastAsia"/>
          <w:lang w:val="ko-KR"/>
        </w:rPr>
        <w:t>계획</w:t>
      </w:r>
      <w:r w:rsidR="00AA0313">
        <w:rPr>
          <w:rFonts w:hint="eastAsia"/>
          <w:lang w:val="ko-KR"/>
        </w:rPr>
        <w:t xml:space="preserve"> </w:t>
      </w:r>
      <w:proofErr w:type="gramStart"/>
      <w:r w:rsidR="00925176">
        <w:rPr>
          <w:rFonts w:hint="eastAsia"/>
          <w:lang w:val="ko-KR"/>
        </w:rPr>
        <w:t>중</w:t>
      </w:r>
      <w:r w:rsidR="00925176">
        <w:rPr>
          <w:rFonts w:hint="eastAsia"/>
          <w:lang w:val="ko-KR"/>
        </w:rPr>
        <w:t xml:space="preserve"> </w:t>
      </w:r>
      <w:r w:rsidR="00AA0313">
        <w:rPr>
          <w:lang w:val="ko-KR"/>
        </w:rPr>
        <w:t xml:space="preserve"> </w:t>
      </w:r>
      <w:proofErr w:type="spellStart"/>
      <w:r w:rsidR="00925176">
        <w:rPr>
          <w:lang w:val="ko-KR"/>
        </w:rPr>
        <w:t>zoom</w:t>
      </w:r>
      <w:proofErr w:type="gramEnd"/>
      <w:r w:rsidR="00925176">
        <w:rPr>
          <w:rFonts w:hint="eastAsia"/>
          <w:lang w:val="ko-KR"/>
        </w:rPr>
        <w:t>을</w:t>
      </w:r>
      <w:proofErr w:type="spellEnd"/>
      <w:r w:rsidR="00925176">
        <w:rPr>
          <w:rFonts w:hint="eastAsia"/>
          <w:lang w:val="ko-KR"/>
        </w:rPr>
        <w:t xml:space="preserve"> </w:t>
      </w:r>
      <w:r w:rsidR="00925176">
        <w:rPr>
          <w:rFonts w:hint="eastAsia"/>
          <w:lang w:val="ko-KR"/>
        </w:rPr>
        <w:t>통해서</w:t>
      </w:r>
      <w:r w:rsidR="00925176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화면공유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및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시연결과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보고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그리고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소스를</w:t>
      </w:r>
      <w:r w:rsidR="009600D9">
        <w:rPr>
          <w:lang w:val="ko-KR"/>
        </w:rPr>
        <w:t xml:space="preserve"> </w:t>
      </w:r>
      <w:r w:rsidR="009600D9">
        <w:rPr>
          <w:rFonts w:hint="eastAsia"/>
          <w:lang w:val="ko-KR"/>
        </w:rPr>
        <w:t>공유하였습니다</w:t>
      </w:r>
      <w:r w:rsidR="009600D9">
        <w:rPr>
          <w:lang w:val="ko-KR"/>
        </w:rPr>
        <w:t>.</w:t>
      </w:r>
      <w:r w:rsidR="006F2FBC">
        <w:rPr>
          <w:lang w:val="ko-KR"/>
        </w:rPr>
        <w:t xml:space="preserve"> </w:t>
      </w:r>
      <w:proofErr w:type="spellStart"/>
      <w:r w:rsidR="009600D9">
        <w:rPr>
          <w:lang w:val="ko-KR"/>
        </w:rPr>
        <w:t>discord</w:t>
      </w:r>
      <w:r w:rsidR="009600D9">
        <w:rPr>
          <w:rFonts w:hint="eastAsia"/>
          <w:lang w:val="ko-KR"/>
        </w:rPr>
        <w:t>로는</w:t>
      </w:r>
      <w:proofErr w:type="spellEnd"/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화면공유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및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의사소통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편리성을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위해서</w:t>
      </w:r>
      <w:r w:rsidR="009600D9">
        <w:rPr>
          <w:rFonts w:hint="eastAsia"/>
          <w:lang w:val="ko-KR"/>
        </w:rPr>
        <w:t xml:space="preserve"> </w:t>
      </w:r>
      <w:r w:rsidR="009600D9">
        <w:rPr>
          <w:rFonts w:hint="eastAsia"/>
          <w:lang w:val="ko-KR"/>
        </w:rPr>
        <w:t>사용하였습니다</w:t>
      </w:r>
      <w:r w:rsidR="009600D9">
        <w:rPr>
          <w:rFonts w:hint="eastAsia"/>
          <w:lang w:val="ko-KR"/>
        </w:rPr>
        <w:t>.</w:t>
      </w:r>
    </w:p>
    <w:p w14:paraId="37539026" w14:textId="309A7B6C" w:rsidR="00A86318" w:rsidRDefault="00A86318" w:rsidP="004938B3">
      <w:pPr>
        <w:pStyle w:val="af3"/>
        <w:tabs>
          <w:tab w:val="left" w:pos="4760"/>
        </w:tabs>
        <w:rPr>
          <w:lang w:val="ko-KR"/>
        </w:rPr>
      </w:pPr>
      <w:proofErr w:type="gramStart"/>
      <w:r>
        <w:rPr>
          <w:rFonts w:hint="eastAsia"/>
          <w:lang w:val="ko-KR"/>
        </w:rPr>
        <w:t>참고자료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:</w:t>
      </w:r>
      <w:proofErr w:type="spellStart"/>
      <w:r>
        <w:rPr>
          <w:lang w:val="ko-KR"/>
        </w:rPr>
        <w:t>youtube</w:t>
      </w:r>
      <w:proofErr w:type="spellEnd"/>
      <w:proofErr w:type="gramEnd"/>
      <w:r>
        <w:rPr>
          <w:lang w:val="ko-KR"/>
        </w:rPr>
        <w:t xml:space="preserve"> ,</w:t>
      </w:r>
      <w:r w:rsidRPr="00A86318">
        <w:t xml:space="preserve"> </w:t>
      </w:r>
      <w:hyperlink r:id="rId18" w:history="1">
        <w:r w:rsidRPr="00931A83">
          <w:rPr>
            <w:rStyle w:val="af6"/>
            <w:lang w:val="ko-KR"/>
          </w:rPr>
          <w:t>http://blog.naver.com/stop2y</w:t>
        </w:r>
      </w:hyperlink>
      <w:r>
        <w:rPr>
          <w:lang w:val="ko-KR"/>
        </w:rPr>
        <w:t xml:space="preserve"> </w:t>
      </w:r>
      <w:r>
        <w:rPr>
          <w:rFonts w:hint="eastAsia"/>
          <w:lang w:val="ko-KR"/>
        </w:rPr>
        <w:t>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기본적인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틀을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완성하려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했습니다</w:t>
      </w:r>
      <w:r>
        <w:rPr>
          <w:rFonts w:hint="eastAsia"/>
          <w:lang w:val="ko-KR"/>
        </w:rPr>
        <w:t>.</w:t>
      </w:r>
    </w:p>
    <w:p w14:paraId="317DB9B9" w14:textId="237CE706" w:rsidR="00A86318" w:rsidRDefault="00A86318" w:rsidP="004938B3">
      <w:pPr>
        <w:pStyle w:val="af3"/>
        <w:tabs>
          <w:tab w:val="left" w:pos="4760"/>
        </w:tabs>
      </w:pPr>
      <w:r>
        <w:rPr>
          <w:rFonts w:hint="eastAsia"/>
        </w:rPr>
        <w:t>기사</w:t>
      </w:r>
      <w:r>
        <w:rPr>
          <w:rFonts w:hint="eastAsia"/>
        </w:rPr>
        <w:t>1</w:t>
      </w:r>
      <w:hyperlink r:id="rId19" w:history="1">
        <w:r w:rsidRPr="00931A83">
          <w:rPr>
            <w:rStyle w:val="af6"/>
            <w:rFonts w:ascii="맑은 고딕" w:eastAsia="맑은 고딕" w:hAnsi="맑은 고딕" w:hint="eastAsia"/>
            <w:bdr w:val="none" w:sz="0" w:space="0" w:color="auto" w:frame="1"/>
          </w:rPr>
          <w:t>https://www.boannews.com/media/view.asp?idx=81348</w:t>
        </w:r>
      </w:hyperlink>
    </w:p>
    <w:p w14:paraId="51C0D55E" w14:textId="519EC053" w:rsidR="00A86318" w:rsidRPr="00A86318" w:rsidRDefault="00A86318" w:rsidP="004938B3">
      <w:pPr>
        <w:pStyle w:val="af3"/>
        <w:tabs>
          <w:tab w:val="left" w:pos="4760"/>
        </w:tabs>
        <w:rPr>
          <w:rFonts w:hint="eastAsia"/>
        </w:rPr>
      </w:pPr>
      <w:r>
        <w:rPr>
          <w:rFonts w:hint="eastAsia"/>
        </w:rPr>
        <w:t>기사</w:t>
      </w:r>
      <w:r>
        <w:rPr>
          <w:rFonts w:hint="eastAsia"/>
        </w:rPr>
        <w:t>2</w:t>
      </w:r>
      <w:hyperlink r:id="rId20" w:history="1">
        <w:r w:rsidRPr="00931A83">
          <w:rPr>
            <w:rStyle w:val="af6"/>
            <w:rFonts w:ascii="맑은 고딕" w:eastAsia="맑은 고딕" w:hAnsi="맑은 고딕" w:hint="eastAsia"/>
            <w:bdr w:val="none" w:sz="0" w:space="0" w:color="auto" w:frame="1"/>
          </w:rPr>
          <w:t>https://www.boannews.com/media/view.asp?idx=89014</w:t>
        </w:r>
      </w:hyperlink>
    </w:p>
    <w:sectPr w:rsidR="00A86318" w:rsidRPr="00A86318" w:rsidSect="00E60909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39"/>
      <w:pgMar w:top="3061" w:right="2101" w:bottom="1440" w:left="1751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65AED" w14:textId="77777777" w:rsidR="00145D8F" w:rsidRDefault="00145D8F">
      <w:pPr>
        <w:spacing w:after="0" w:line="240" w:lineRule="auto"/>
      </w:pPr>
      <w:r>
        <w:separator/>
      </w:r>
    </w:p>
  </w:endnote>
  <w:endnote w:type="continuationSeparator" w:id="0">
    <w:p w14:paraId="5B899D39" w14:textId="77777777" w:rsidR="00145D8F" w:rsidRDefault="0014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CF07D" w14:textId="77777777" w:rsidR="00925176" w:rsidRDefault="00925176">
    <w:pPr>
      <w:pStyle w:val="af5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7461E1E2" wp14:editId="45FD3B9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22F1E6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61E1E2" id="_x0000_s1037" style="position:absolute;margin-left:0;margin-top:0;width:55.1pt;height:11in;z-index:-25149030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" fillcolor="#675e47 [3215]" stroked="f" strokeweight="2pt">
              <v:textbox>
                <w:txbxContent>
                  <w:p w14:paraId="0522F1E6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6EB44300" wp14:editId="1EE524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001BCE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EB44300" id="_x0000_s1038" style="position:absolute;margin-left:0;margin-top:0;width:55.1pt;height:71.3pt;z-index:-25145651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" fillcolor="#a9a57c [3204]" stroked="f" strokeweight="2pt">
              <v:textbox>
                <w:txbxContent>
                  <w:p w14:paraId="1F001BCE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893760" behindDoc="0" locked="0" layoutInCell="1" allowOverlap="1" wp14:anchorId="58B3AFBF" wp14:editId="57A9648E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양쪽 대괄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396F4FA" w14:textId="77777777" w:rsidR="00925176" w:rsidRDefault="0092517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AFB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양쪽 대괄호 7" o:spid="_x0000_s1039" type="#_x0000_t185" style="position:absolute;margin-left:0;margin-top:0;width:36pt;height:28.8pt;z-index:251893760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" filled="t" fillcolor="#a9a57c [3204]" strokecolor="white [3212]" strokeweight="1pt">
              <v:path arrowok="t"/>
              <v:textbox inset="0,,0">
                <w:txbxContent>
                  <w:p w14:paraId="0396F4FA" w14:textId="77777777" w:rsidR="00925176" w:rsidRDefault="0092517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B3E62" w14:textId="77777777" w:rsidR="00925176" w:rsidRDefault="00925176">
    <w:pPr>
      <w:pStyle w:val="af5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7FD3F9B2" wp14:editId="18837AB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FC5DA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FD3F9B2" id="_x0000_s1040" style="position:absolute;margin-left:0;margin-top:0;width:55.1pt;height:11in;z-index:-251625472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" fillcolor="#675e47 [3215]" stroked="f" strokeweight="2pt">
              <v:textbox>
                <w:txbxContent>
                  <w:p w14:paraId="3EAFC5DA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7E3B0F06" wp14:editId="0708BF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C5CB9A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E3B0F06" id="_x0000_s1041" style="position:absolute;margin-left:0;margin-top:0;width:55.1pt;height:71.3pt;z-index:-25159168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" fillcolor="#a9a57c [3204]" stroked="f" strokeweight="2pt">
              <v:textbox>
                <w:txbxContent>
                  <w:p w14:paraId="30C5CB9A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66539222" wp14:editId="759796B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양쪽 대괄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24F7B2E" w14:textId="77777777" w:rsidR="00925176" w:rsidRDefault="0092517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3922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2" type="#_x0000_t185" style="position:absolute;margin-left:0;margin-top:0;width:36pt;height:28.8pt;z-index:251792384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" filled="t" fillcolor="#a9a57c [3204]" strokecolor="white [3212]" strokeweight="1pt">
              <v:path arrowok="t"/>
              <v:textbox inset="0,,0">
                <w:txbxContent>
                  <w:p w14:paraId="124F7B2E" w14:textId="77777777" w:rsidR="00925176" w:rsidRDefault="0092517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44707"/>
      <w:docPartObj>
        <w:docPartGallery w:val="Page Numbers (Bottom of Page)"/>
        <w:docPartUnique/>
      </w:docPartObj>
    </w:sdtPr>
    <w:sdtContent>
      <w:p w14:paraId="3E29C47A" w14:textId="77777777" w:rsidR="00925176" w:rsidRDefault="0092517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  <w:p w14:paraId="60F4EB33" w14:textId="27841894" w:rsidR="00925176" w:rsidRDefault="00925176">
        <w:pPr>
          <w:pStyle w:val="af5"/>
          <w:jc w:val="center"/>
        </w:pPr>
      </w:p>
    </w:sdtContent>
  </w:sdt>
  <w:p w14:paraId="1E2733A4" w14:textId="77777777" w:rsidR="00925176" w:rsidRDefault="0092517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82A91" w14:textId="77777777" w:rsidR="00145D8F" w:rsidRDefault="00145D8F">
      <w:pPr>
        <w:spacing w:after="0" w:line="240" w:lineRule="auto"/>
      </w:pPr>
      <w:r>
        <w:separator/>
      </w:r>
    </w:p>
  </w:footnote>
  <w:footnote w:type="continuationSeparator" w:id="0">
    <w:p w14:paraId="22327593" w14:textId="77777777" w:rsidR="00145D8F" w:rsidRDefault="0014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3B382" w14:textId="71B5A014" w:rsidR="00925176" w:rsidRDefault="00925176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E4705CD" wp14:editId="5D7A3491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텍스트 상자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제목"/>
                            <w:id w:val="-1801148763"/>
                            <w:placeholder>
                              <w:docPart w:val="B528D3238C07429C86EF67D57760273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ADF2342" w14:textId="2A081C0F" w:rsidR="00925176" w:rsidRDefault="0092517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리눅스</w:t>
                              </w:r>
                            </w:p>
                          </w:sdtContent>
                        </w:sdt>
                        <w:p w14:paraId="4D586861" w14:textId="77777777" w:rsidR="00925176" w:rsidRDefault="009251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E4705CD" id="_x0000_t202" coordsize="21600,21600" o:spt="202" path="m,l,21600r21600,l21600,xe">
              <v:stroke joinstyle="miter"/>
              <v:path gradientshapeok="t" o:connecttype="rect"/>
            </v:shapetype>
            <v:shape id="텍스트 상자 3" o:spid="_x0000_s1031" type="#_x0000_t202" style="position:absolute;margin-left:21.35pt;margin-top:217.6pt;width:32.4pt;height:356.4pt;z-index:251623424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제목"/>
                      <w:id w:val="-1801148763"/>
                      <w:placeholder>
                        <w:docPart w:val="B528D3238C07429C86EF67D577602732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ADF2342" w14:textId="2A081C0F" w:rsidR="00925176" w:rsidRDefault="0092517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리눅스</w:t>
                        </w:r>
                      </w:p>
                    </w:sdtContent>
                  </w:sdt>
                  <w:p w14:paraId="4D586861" w14:textId="77777777" w:rsidR="00925176" w:rsidRDefault="0092517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58592" behindDoc="1" locked="0" layoutInCell="1" allowOverlap="1" wp14:anchorId="1248F783" wp14:editId="343F81E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85DB11" id="사각형 5" o:spid="_x0000_s1026" style="position:absolute;left:0;text-align:left;margin-left:0;margin-top:0;width:556.9pt;height:11in;z-index:-25155788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88256" behindDoc="1" locked="0" layoutInCell="1" allowOverlap="1" wp14:anchorId="460E2278" wp14:editId="0366817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CCE820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60E2278" id="_x0000_s1032" style="position:absolute;margin-left:0;margin-top:0;width:55.1pt;height:71.3pt;z-index:-2518282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" fillcolor="#a9a57c [3204]" stroked="f" strokeweight="2pt">
              <v:textbox>
                <w:txbxContent>
                  <w:p w14:paraId="19CCE820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54464" behindDoc="1" locked="0" layoutInCell="1" allowOverlap="1" wp14:anchorId="547565C6" wp14:editId="0E8154D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E01D13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47565C6" id="사각형 4" o:spid="_x0000_s1033" style="position:absolute;margin-left:0;margin-top:0;width:55.1pt;height:11in;z-index:-25186201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" fillcolor="#675e47 [3215]" stroked="f" strokeweight="2pt">
              <v:textbox>
                <w:txbxContent>
                  <w:p w14:paraId="2AE01D13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CE0B8" w14:textId="77777777" w:rsidR="00925176" w:rsidRDefault="00925176">
    <w:pPr>
      <w:pStyle w:val="af4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3485083" wp14:editId="07D94B69">
              <wp:simplePos x="0" y="0"/>
              <wp:positionH relativeFrom="page">
                <wp:posOffset>0</wp:posOffset>
              </wp:positionH>
              <wp:positionV relativeFrom="page">
                <wp:posOffset>-1492250</wp:posOffset>
              </wp:positionV>
              <wp:extent cx="7072630" cy="10058400"/>
              <wp:effectExtent l="0" t="0" r="6350" b="0"/>
              <wp:wrapNone/>
              <wp:docPr id="18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AC0148A" id="사각형 5" o:spid="_x0000_s1026" style="position:absolute;left:0;text-align:left;margin-left:0;margin-top:-117.5pt;width:556.9pt;height:11in;z-index:-251660288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0C062F09" wp14:editId="40ABF79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텍스트 상자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942064" w14:textId="1BDBC713" w:rsidR="00925176" w:rsidRDefault="009251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프로젝트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C062F09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0;margin-top:0;width:32.25pt;height:356.4pt;z-index:2515896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" fillcolor="#675e47 [3215]" stroked="f" strokeweight=".5pt">
              <v:textbox style="layout-flow:vertical;mso-layout-flow-alt:bottom-to-top">
                <w:txbxContent>
                  <w:p w14:paraId="33942064" w14:textId="1BDBC713" w:rsidR="00925176" w:rsidRDefault="00925176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프로젝트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5840" behindDoc="1" locked="0" layoutInCell="1" allowOverlap="1" wp14:anchorId="1AD58ED1" wp14:editId="2046228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2649B3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AD58ED1" id="_x0000_s1035" style="position:absolute;margin-left:0;margin-top:0;width:55.1pt;height:71.3pt;z-index:-251760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" fillcolor="#a9a57c [3204]" stroked="f" strokeweight="2pt">
              <v:textbox>
                <w:txbxContent>
                  <w:p w14:paraId="502649B3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2048" behindDoc="1" locked="0" layoutInCell="1" allowOverlap="1" wp14:anchorId="30A54CBB" wp14:editId="3DA6E07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E8C544" w14:textId="77777777" w:rsidR="00925176" w:rsidRDefault="0092517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A54CBB" id="_x0000_s1036" style="position:absolute;margin-left:0;margin-top:0;width:55.1pt;height:11in;z-index:-251794432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" fillcolor="#675e47 [3215]" stroked="f" strokeweight="2pt">
              <v:textbox>
                <w:txbxContent>
                  <w:p w14:paraId="04E8C544" w14:textId="77777777" w:rsidR="00925176" w:rsidRDefault="00925176"/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mirrorMargins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6F"/>
    <w:rsid w:val="000273D2"/>
    <w:rsid w:val="00027E0C"/>
    <w:rsid w:val="000307A8"/>
    <w:rsid w:val="000463C0"/>
    <w:rsid w:val="00054D9A"/>
    <w:rsid w:val="0005702A"/>
    <w:rsid w:val="00063A5A"/>
    <w:rsid w:val="0006546F"/>
    <w:rsid w:val="00073B20"/>
    <w:rsid w:val="000753DF"/>
    <w:rsid w:val="00080E71"/>
    <w:rsid w:val="00090361"/>
    <w:rsid w:val="000A2F05"/>
    <w:rsid w:val="000A2FE7"/>
    <w:rsid w:val="00101601"/>
    <w:rsid w:val="001024AA"/>
    <w:rsid w:val="001407E1"/>
    <w:rsid w:val="001408B9"/>
    <w:rsid w:val="00145D8F"/>
    <w:rsid w:val="001975C7"/>
    <w:rsid w:val="001A40A7"/>
    <w:rsid w:val="001C3DAA"/>
    <w:rsid w:val="001C7140"/>
    <w:rsid w:val="001F6EA1"/>
    <w:rsid w:val="00205C96"/>
    <w:rsid w:val="00237492"/>
    <w:rsid w:val="00242B3E"/>
    <w:rsid w:val="00262B07"/>
    <w:rsid w:val="00263986"/>
    <w:rsid w:val="00271537"/>
    <w:rsid w:val="002729CF"/>
    <w:rsid w:val="002B0136"/>
    <w:rsid w:val="002D4C7F"/>
    <w:rsid w:val="002E2148"/>
    <w:rsid w:val="0030471B"/>
    <w:rsid w:val="003058F8"/>
    <w:rsid w:val="0031712A"/>
    <w:rsid w:val="00326F9E"/>
    <w:rsid w:val="00327109"/>
    <w:rsid w:val="003346E9"/>
    <w:rsid w:val="003457C9"/>
    <w:rsid w:val="0034736F"/>
    <w:rsid w:val="00356017"/>
    <w:rsid w:val="00356962"/>
    <w:rsid w:val="003731BB"/>
    <w:rsid w:val="003A69C8"/>
    <w:rsid w:val="003C0888"/>
    <w:rsid w:val="003C5933"/>
    <w:rsid w:val="003D6D51"/>
    <w:rsid w:val="003F4B68"/>
    <w:rsid w:val="004127BB"/>
    <w:rsid w:val="00443DF9"/>
    <w:rsid w:val="00451B48"/>
    <w:rsid w:val="00456D62"/>
    <w:rsid w:val="0046760C"/>
    <w:rsid w:val="0047611B"/>
    <w:rsid w:val="004938B3"/>
    <w:rsid w:val="004A4375"/>
    <w:rsid w:val="004B0C79"/>
    <w:rsid w:val="004C6532"/>
    <w:rsid w:val="00524EC7"/>
    <w:rsid w:val="00532DDF"/>
    <w:rsid w:val="00537CDF"/>
    <w:rsid w:val="00556BAB"/>
    <w:rsid w:val="005623BA"/>
    <w:rsid w:val="00572D1F"/>
    <w:rsid w:val="00581DA2"/>
    <w:rsid w:val="00594E11"/>
    <w:rsid w:val="005C29B5"/>
    <w:rsid w:val="005C3810"/>
    <w:rsid w:val="005D3F4C"/>
    <w:rsid w:val="006125B2"/>
    <w:rsid w:val="00620985"/>
    <w:rsid w:val="00632603"/>
    <w:rsid w:val="0063588A"/>
    <w:rsid w:val="00640E11"/>
    <w:rsid w:val="00640E88"/>
    <w:rsid w:val="00677D78"/>
    <w:rsid w:val="0068327D"/>
    <w:rsid w:val="00683940"/>
    <w:rsid w:val="00695F44"/>
    <w:rsid w:val="006A6293"/>
    <w:rsid w:val="006B0E93"/>
    <w:rsid w:val="006B5854"/>
    <w:rsid w:val="006C5DD0"/>
    <w:rsid w:val="006F2FBC"/>
    <w:rsid w:val="00724A94"/>
    <w:rsid w:val="0074488C"/>
    <w:rsid w:val="00750641"/>
    <w:rsid w:val="00760582"/>
    <w:rsid w:val="00761F79"/>
    <w:rsid w:val="00775264"/>
    <w:rsid w:val="00786CC0"/>
    <w:rsid w:val="007A75B8"/>
    <w:rsid w:val="007B4213"/>
    <w:rsid w:val="007F0C03"/>
    <w:rsid w:val="00805FF0"/>
    <w:rsid w:val="00831C30"/>
    <w:rsid w:val="0084769B"/>
    <w:rsid w:val="008521C6"/>
    <w:rsid w:val="008650DC"/>
    <w:rsid w:val="00875F9D"/>
    <w:rsid w:val="008820D1"/>
    <w:rsid w:val="008954C9"/>
    <w:rsid w:val="008A722B"/>
    <w:rsid w:val="008B1A9F"/>
    <w:rsid w:val="008B3CD6"/>
    <w:rsid w:val="008D3262"/>
    <w:rsid w:val="008D3668"/>
    <w:rsid w:val="008E4246"/>
    <w:rsid w:val="008E4771"/>
    <w:rsid w:val="008F5E18"/>
    <w:rsid w:val="00925176"/>
    <w:rsid w:val="009269B4"/>
    <w:rsid w:val="00927995"/>
    <w:rsid w:val="00931361"/>
    <w:rsid w:val="00953CB5"/>
    <w:rsid w:val="009600D9"/>
    <w:rsid w:val="009647AE"/>
    <w:rsid w:val="009678AD"/>
    <w:rsid w:val="00981D5D"/>
    <w:rsid w:val="00987B1A"/>
    <w:rsid w:val="009B6861"/>
    <w:rsid w:val="009D7A29"/>
    <w:rsid w:val="009E099A"/>
    <w:rsid w:val="00A02EC6"/>
    <w:rsid w:val="00A10BBB"/>
    <w:rsid w:val="00A142A0"/>
    <w:rsid w:val="00A15433"/>
    <w:rsid w:val="00A2297D"/>
    <w:rsid w:val="00A234D7"/>
    <w:rsid w:val="00A40EEC"/>
    <w:rsid w:val="00A51484"/>
    <w:rsid w:val="00A6183C"/>
    <w:rsid w:val="00A823B7"/>
    <w:rsid w:val="00A86309"/>
    <w:rsid w:val="00A86318"/>
    <w:rsid w:val="00A9670D"/>
    <w:rsid w:val="00AA0313"/>
    <w:rsid w:val="00AA1E78"/>
    <w:rsid w:val="00AA3F23"/>
    <w:rsid w:val="00AA4075"/>
    <w:rsid w:val="00AC3C37"/>
    <w:rsid w:val="00AD1051"/>
    <w:rsid w:val="00B13805"/>
    <w:rsid w:val="00B153ED"/>
    <w:rsid w:val="00B2165F"/>
    <w:rsid w:val="00B225FB"/>
    <w:rsid w:val="00B236FA"/>
    <w:rsid w:val="00B24FD5"/>
    <w:rsid w:val="00B62B19"/>
    <w:rsid w:val="00B64E26"/>
    <w:rsid w:val="00B777CD"/>
    <w:rsid w:val="00B82DA7"/>
    <w:rsid w:val="00BA2CEC"/>
    <w:rsid w:val="00BA78E4"/>
    <w:rsid w:val="00BD333B"/>
    <w:rsid w:val="00BD4289"/>
    <w:rsid w:val="00BF4451"/>
    <w:rsid w:val="00C1089D"/>
    <w:rsid w:val="00C30F4A"/>
    <w:rsid w:val="00C728A7"/>
    <w:rsid w:val="00C8562B"/>
    <w:rsid w:val="00CA1A0B"/>
    <w:rsid w:val="00CA4367"/>
    <w:rsid w:val="00CB4D22"/>
    <w:rsid w:val="00CC6B2A"/>
    <w:rsid w:val="00CD3F4D"/>
    <w:rsid w:val="00CD538F"/>
    <w:rsid w:val="00CE1A4E"/>
    <w:rsid w:val="00D02FE4"/>
    <w:rsid w:val="00D0696A"/>
    <w:rsid w:val="00D06F2E"/>
    <w:rsid w:val="00D13550"/>
    <w:rsid w:val="00D14285"/>
    <w:rsid w:val="00D218DE"/>
    <w:rsid w:val="00D23B13"/>
    <w:rsid w:val="00D23CF9"/>
    <w:rsid w:val="00D27352"/>
    <w:rsid w:val="00D31428"/>
    <w:rsid w:val="00D60AB2"/>
    <w:rsid w:val="00D60E09"/>
    <w:rsid w:val="00D72A88"/>
    <w:rsid w:val="00D73BCB"/>
    <w:rsid w:val="00D85730"/>
    <w:rsid w:val="00D96898"/>
    <w:rsid w:val="00DA2230"/>
    <w:rsid w:val="00DD14DE"/>
    <w:rsid w:val="00DF1982"/>
    <w:rsid w:val="00E009C9"/>
    <w:rsid w:val="00E212C5"/>
    <w:rsid w:val="00E33B0B"/>
    <w:rsid w:val="00E33B9D"/>
    <w:rsid w:val="00E55C80"/>
    <w:rsid w:val="00E60909"/>
    <w:rsid w:val="00E963E1"/>
    <w:rsid w:val="00EA4E7F"/>
    <w:rsid w:val="00ED4A0B"/>
    <w:rsid w:val="00ED6D54"/>
    <w:rsid w:val="00EE07B7"/>
    <w:rsid w:val="00EE6B36"/>
    <w:rsid w:val="00EF5224"/>
    <w:rsid w:val="00EF7463"/>
    <w:rsid w:val="00F11675"/>
    <w:rsid w:val="00F65516"/>
    <w:rsid w:val="00F76DBB"/>
    <w:rsid w:val="00FA6ACA"/>
    <w:rsid w:val="00FB0D9E"/>
    <w:rsid w:val="00FB168C"/>
    <w:rsid w:val="00FC0F1E"/>
    <w:rsid w:val="00FC278D"/>
    <w:rsid w:val="00FC78A4"/>
    <w:rsid w:val="00FD01EB"/>
    <w:rsid w:val="00F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4191"/>
  <w15:docId w15:val="{F5CF9310-2A61-49DF-8EBB-16E3F2CF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6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7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C4635" w:themeColor="text2" w:themeShade="BF"/>
      <w:sz w:val="2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character" w:customStyle="1" w:styleId="2Char">
    <w:name w:val="제목 2 Char"/>
    <w:basedOn w:val="a0"/>
    <w:link w:val="2"/>
    <w:uiPriority w:val="9"/>
    <w:rsid w:val="008E4771"/>
    <w:rPr>
      <w:rFonts w:asciiTheme="majorHAnsi" w:eastAsiaTheme="majorEastAsia" w:hAnsiTheme="majorHAnsi" w:cstheme="majorBidi"/>
      <w:bCs/>
      <w:color w:val="4C4635" w:themeColor="text2" w:themeShade="BF"/>
      <w:sz w:val="20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iCs/>
      <w:color w:val="675E47" w:themeColor="text2"/>
      <w:sz w:val="32"/>
      <w:szCs w:val="32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="Tahoma" w:eastAsia="Tahoma" w:hAnsi="Tahoma" w:cs="Tahoma"/>
      <w:sz w:val="16"/>
      <w:szCs w:val="1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675E47" w:themeColor="text2"/>
      <w:spacing w:val="6"/>
      <w:sz w:val="20"/>
      <w:szCs w:val="20"/>
    </w:rPr>
  </w:style>
  <w:style w:type="character" w:styleId="a8">
    <w:name w:val="Strong"/>
    <w:basedOn w:val="a0"/>
    <w:uiPriority w:val="22"/>
    <w:qFormat/>
    <w:rPr>
      <w:b/>
      <w:bCs/>
      <w14:numForm w14:val="oldStyle"/>
    </w:rPr>
  </w:style>
  <w:style w:type="character" w:styleId="a9">
    <w:name w:val="Emphasis"/>
    <w:basedOn w:val="a0"/>
    <w:uiPriority w:val="20"/>
    <w:qFormat/>
    <w:rPr>
      <w:i/>
      <w:iCs/>
      <w:color w:val="675E47" w:themeColor="text2"/>
    </w:rPr>
  </w:style>
  <w:style w:type="paragraph" w:styleId="aa">
    <w:name w:val="No Spacing"/>
    <w:link w:val="Char2"/>
    <w:uiPriority w:val="1"/>
    <w:qFormat/>
    <w:pPr>
      <w:spacing w:after="0" w:line="240" w:lineRule="auto"/>
    </w:pPr>
  </w:style>
  <w:style w:type="paragraph" w:styleId="ab">
    <w:name w:val="List Paragraph"/>
    <w:basedOn w:val="a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ac">
    <w:name w:val="Quote"/>
    <w:basedOn w:val="a"/>
    <w:next w:val="a"/>
    <w:link w:val="Char3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aj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har3">
    <w:name w:val="인용 Char"/>
    <w:basedOn w:val="a0"/>
    <w:link w:val="ac"/>
    <w:uiPriority w:val="29"/>
    <w:rPr>
      <w:rFonts w:asciiTheme="majorHAnsi" w:eastAsiaTheme="majorEastAsia" w:hAnsiTheme="majorHAnsi"/>
      <w:i/>
      <w:iCs/>
      <w:color w:val="A9A57C" w:themeColor="accent1"/>
      <w:sz w:val="24"/>
      <w14:ligatures w14:val="standard"/>
      <w14:numForm w14:val="oldStyle"/>
    </w:rPr>
  </w:style>
  <w:style w:type="paragraph" w:styleId="ad">
    <w:name w:val="Intense Quote"/>
    <w:basedOn w:val="a"/>
    <w:next w:val="a"/>
    <w:link w:val="Char4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har4">
    <w:name w:val="강한 인용 Char"/>
    <w:basedOn w:val="a0"/>
    <w:link w:val="ad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14:ligatures w14:val="standard"/>
      <w14:numForm w14:val="oldStyle"/>
    </w:rPr>
  </w:style>
  <w:style w:type="character" w:styleId="ae">
    <w:name w:val="Subtle Emphasis"/>
    <w:basedOn w:val="a0"/>
    <w:uiPriority w:val="19"/>
    <w:qFormat/>
    <w:rPr>
      <w:i/>
      <w:iCs/>
      <w:color w:val="000000"/>
    </w:rPr>
  </w:style>
  <w:style w:type="character" w:styleId="af">
    <w:name w:val="Intense Emphasis"/>
    <w:basedOn w:val="a0"/>
    <w:uiPriority w:val="21"/>
    <w:qFormat/>
    <w:rPr>
      <w:b/>
      <w:bCs/>
      <w:i/>
      <w:iCs/>
      <w:color w:val="A9A57C" w:themeColor="accent1"/>
    </w:rPr>
  </w:style>
  <w:style w:type="character" w:styleId="af0">
    <w:name w:val="Subtle Reference"/>
    <w:basedOn w:val="a0"/>
    <w:uiPriority w:val="31"/>
    <w:qFormat/>
    <w:rPr>
      <w:smallCaps/>
      <w:color w:val="9CBEBD" w:themeColor="accent2"/>
      <w:u w:val="single"/>
    </w:rPr>
  </w:style>
  <w:style w:type="character" w:styleId="af1">
    <w:name w:val="Intense Reference"/>
    <w:basedOn w:val="a0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af2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af3">
    <w:name w:val="이름"/>
    <w:basedOn w:val="a3"/>
    <w:qFormat/>
    <w:rPr>
      <w:b/>
      <w:sz w:val="28"/>
      <w:szCs w:val="28"/>
    </w:rPr>
  </w:style>
  <w:style w:type="character" w:customStyle="1" w:styleId="Char2">
    <w:name w:val="간격 없음 Char"/>
    <w:basedOn w:val="a0"/>
    <w:link w:val="aa"/>
    <w:uiPriority w:val="1"/>
  </w:style>
  <w:style w:type="paragraph" w:styleId="af4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머리글 Char"/>
    <w:basedOn w:val="a0"/>
    <w:link w:val="af4"/>
    <w:uiPriority w:val="99"/>
    <w:rPr>
      <w:sz w:val="21"/>
    </w:rPr>
  </w:style>
  <w:style w:type="paragraph" w:styleId="af5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5"/>
    <w:uiPriority w:val="99"/>
    <w:rPr>
      <w:sz w:val="21"/>
    </w:rPr>
  </w:style>
  <w:style w:type="paragraph" w:styleId="10">
    <w:name w:val="toc 1"/>
    <w:basedOn w:val="a"/>
    <w:next w:val="a"/>
    <w:autoRedefine/>
    <w:uiPriority w:val="39"/>
    <w:unhideWhenUsed/>
    <w:rsid w:val="00FA6ACA"/>
  </w:style>
  <w:style w:type="paragraph" w:styleId="20">
    <w:name w:val="toc 2"/>
    <w:basedOn w:val="a"/>
    <w:next w:val="a"/>
    <w:autoRedefine/>
    <w:uiPriority w:val="39"/>
    <w:unhideWhenUsed/>
    <w:rsid w:val="00FA6AC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A6ACA"/>
    <w:pPr>
      <w:ind w:leftChars="400" w:left="850"/>
    </w:pPr>
  </w:style>
  <w:style w:type="character" w:styleId="af6">
    <w:name w:val="Hyperlink"/>
    <w:basedOn w:val="a0"/>
    <w:uiPriority w:val="99"/>
    <w:unhideWhenUsed/>
    <w:rsid w:val="00FA6ACA"/>
    <w:rPr>
      <w:color w:val="D25814" w:themeColor="hyperlink"/>
      <w:u w:val="single"/>
    </w:rPr>
  </w:style>
  <w:style w:type="paragraph" w:customStyle="1" w:styleId="11">
    <w:name w:val="부제1"/>
    <w:basedOn w:val="a4"/>
    <w:next w:val="a"/>
    <w:link w:val="1Char0"/>
    <w:rsid w:val="00A9670D"/>
  </w:style>
  <w:style w:type="character" w:customStyle="1" w:styleId="1Char0">
    <w:name w:val="부제1 Char"/>
    <w:basedOn w:val="a0"/>
    <w:link w:val="11"/>
    <w:rsid w:val="00A234D7"/>
    <w:rPr>
      <w:rFonts w:eastAsiaTheme="majorEastAsia" w:cstheme="majorBidi"/>
      <w:iCs/>
      <w:color w:val="675E47" w:themeColor="text2"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B13805"/>
    <w:rPr>
      <w:color w:val="849A0A" w:themeColor="followed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3346E9"/>
    <w:pPr>
      <w:ind w:leftChars="600" w:left="1275"/>
    </w:pPr>
  </w:style>
  <w:style w:type="character" w:styleId="af8">
    <w:name w:val="Unresolved Mention"/>
    <w:basedOn w:val="a0"/>
    <w:uiPriority w:val="99"/>
    <w:semiHidden/>
    <w:unhideWhenUsed/>
    <w:rsid w:val="00FD01EB"/>
    <w:rPr>
      <w:color w:val="605E5C"/>
      <w:shd w:val="clear" w:color="auto" w:fill="E1DFDD"/>
    </w:rPr>
  </w:style>
  <w:style w:type="table" w:styleId="af9">
    <w:name w:val="Table Grid"/>
    <w:basedOn w:val="a1"/>
    <w:uiPriority w:val="59"/>
    <w:rsid w:val="00AD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blog.naver.com/stop2y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boannews.com/media/view.asp?idx=8901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boannews.com/media/view.asp?idx=8134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652;\Downloads\tf017730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28D3238C07429C86EF67D577602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2B9847-7C36-48C3-B49A-5D96BAF65A7F}"/>
      </w:docPartPr>
      <w:docPartBody>
        <w:p w:rsidR="00A968C8" w:rsidRDefault="00AC62ED">
          <w:pPr>
            <w:pStyle w:val="B528D3238C07429C86EF67D577602732"/>
          </w:pPr>
          <w:r>
            <w:rPr>
              <w:color w:val="FFFFFF" w:themeColor="background1"/>
              <w:lang w:val="ko-KR"/>
            </w:rPr>
            <w:t>[문서 제목 입력]</w:t>
          </w:r>
        </w:p>
      </w:docPartBody>
    </w:docPart>
    <w:docPart>
      <w:docPartPr>
        <w:name w:val="99F5939AC36E404C8059E7BB086EAE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E5BC1E-888E-4E89-A950-A592BB154972}"/>
      </w:docPartPr>
      <w:docPartBody>
        <w:p w:rsidR="00584E33" w:rsidRDefault="003015AB" w:rsidP="003015AB">
          <w:pPr>
            <w:pStyle w:val="99F5939AC36E404C8059E7BB086EAE5A"/>
          </w:pPr>
          <w:r>
            <w:rPr>
              <w:color w:val="E7E6E6" w:themeColor="background2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244143"/>
    <w:rsid w:val="002E0006"/>
    <w:rsid w:val="003015AB"/>
    <w:rsid w:val="00342806"/>
    <w:rsid w:val="00364DA9"/>
    <w:rsid w:val="00534F95"/>
    <w:rsid w:val="00584E33"/>
    <w:rsid w:val="00593626"/>
    <w:rsid w:val="0070651F"/>
    <w:rsid w:val="00887519"/>
    <w:rsid w:val="009A6853"/>
    <w:rsid w:val="00A36457"/>
    <w:rsid w:val="00A968C8"/>
    <w:rsid w:val="00AC62ED"/>
    <w:rsid w:val="00CA504D"/>
    <w:rsid w:val="00D044A4"/>
    <w:rsid w:val="00DD4D8A"/>
    <w:rsid w:val="00E815FC"/>
    <w:rsid w:val="00F44928"/>
    <w:rsid w:val="00F45B33"/>
    <w:rsid w:val="00FB7C73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360" w:after="0" w:line="240" w:lineRule="auto"/>
      <w:jc w:val="left"/>
      <w:outlineLvl w:val="0"/>
    </w:pPr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32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20" w:after="0" w:line="240" w:lineRule="auto"/>
      <w:jc w:val="left"/>
      <w:outlineLvl w:val="2"/>
    </w:pPr>
    <w:rPr>
      <w:rFonts w:eastAsiaTheme="majorEastAsia" w:cstheme="majorBidi"/>
      <w:b/>
      <w:bCs/>
      <w:color w:val="2F5496" w:themeColor="accent1" w:themeShade="BF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32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olor w:val="2F5496" w:themeColor="accent1" w:themeShade="BF"/>
      <w:kern w:val="0"/>
      <w:sz w:val="24"/>
    </w:rPr>
  </w:style>
  <w:style w:type="paragraph" w:customStyle="1" w:styleId="B528D3238C07429C86EF67D577602732">
    <w:name w:val="B528D3238C07429C86EF67D577602732"/>
    <w:pPr>
      <w:widowControl w:val="0"/>
      <w:wordWrap w:val="0"/>
      <w:autoSpaceDE w:val="0"/>
      <w:autoSpaceDN w:val="0"/>
    </w:pPr>
  </w:style>
  <w:style w:type="paragraph" w:customStyle="1" w:styleId="99F5939AC36E404C8059E7BB086EAE5A">
    <w:name w:val="99F5939AC36E404C8059E7BB086EAE5A"/>
    <w:rsid w:val="003015A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9c1fb53-399a-4d91-bfc2-0a118990ebe4">english</DirectSourceMarket>
    <AssetType xmlns="49c1fb53-399a-4d91-bfc2-0a118990ebe4" xsi:nil="true"/>
    <Milestone xmlns="49c1fb53-399a-4d91-bfc2-0a118990ebe4" xsi:nil="true"/>
    <OriginAsset xmlns="49c1fb53-399a-4d91-bfc2-0a118990ebe4" xsi:nil="true"/>
    <TPComponent xmlns="49c1fb53-399a-4d91-bfc2-0a118990ebe4" xsi:nil="true"/>
    <AssetId xmlns="49c1fb53-399a-4d91-bfc2-0a118990ebe4">TP101796237</AssetId>
    <NumericId xmlns="49c1fb53-399a-4d91-bfc2-0a118990ebe4">101796237</NumericId>
    <TPFriendlyName xmlns="49c1fb53-399a-4d91-bfc2-0a118990ebe4" xsi:nil="true"/>
    <SourceTitle xmlns="49c1fb53-399a-4d91-bfc2-0a118990ebe4" xsi:nil="true"/>
    <TPApplication xmlns="49c1fb53-399a-4d91-bfc2-0a118990ebe4" xsi:nil="true"/>
    <TPLaunchHelpLink xmlns="49c1fb53-399a-4d91-bfc2-0a118990ebe4" xsi:nil="true"/>
    <OpenTemplate xmlns="49c1fb53-399a-4d91-bfc2-0a118990ebe4">true</OpenTemplate>
    <PlannedPubDate xmlns="49c1fb53-399a-4d91-bfc2-0a118990ebe4">2009-11-03T08:33:00+00:00</PlannedPubDate>
    <CrawlForDependencies xmlns="49c1fb53-399a-4d91-bfc2-0a118990ebe4">false</CrawlForDependencies>
    <ParentAssetId xmlns="49c1fb53-399a-4d91-bfc2-0a118990ebe4" xsi:nil="true"/>
    <TrustLevel xmlns="49c1fb53-399a-4d91-bfc2-0a118990ebe4">1 Microsoft Managed Content</TrustLevel>
    <PublishStatusLookup xmlns="49c1fb53-399a-4d91-bfc2-0a118990ebe4">
      <Value>311038</Value>
      <Value>434231</Value>
    </PublishStatusLookup>
    <TemplateTemplateType xmlns="49c1fb53-399a-4d91-bfc2-0a118990ebe4">Word Document Template</TemplateTemplateType>
    <IsSearchable xmlns="49c1fb53-399a-4d91-bfc2-0a118990ebe4">false</IsSearchable>
    <TPNamespace xmlns="49c1fb53-399a-4d91-bfc2-0a118990ebe4" xsi:nil="true"/>
    <Providers xmlns="49c1fb53-399a-4d91-bfc2-0a118990ebe4" xsi:nil="true"/>
    <Markets xmlns="49c1fb53-399a-4d91-bfc2-0a118990ebe4"/>
    <OriginalSourceMarket xmlns="49c1fb53-399a-4d91-bfc2-0a118990ebe4">english</OriginalSourceMarket>
    <TPInstallLocation xmlns="49c1fb53-399a-4d91-bfc2-0a118990ebe4" xsi:nil="true"/>
    <TPAppVersion xmlns="49c1fb53-399a-4d91-bfc2-0a118990ebe4" xsi:nil="true"/>
    <TPCommandLine xmlns="49c1fb53-399a-4d91-bfc2-0a118990ebe4" xsi:nil="true"/>
    <APAuthor xmlns="49c1fb53-399a-4d91-bfc2-0a118990ebe4">
      <UserInfo>
        <DisplayName/>
        <AccountId>1073741823</AccountId>
        <AccountType/>
      </UserInfo>
    </APAuthor>
    <EditorialStatus xmlns="49c1fb53-399a-4d91-bfc2-0a118990ebe4" xsi:nil="true"/>
    <PublishTargets xmlns="49c1fb53-399a-4d91-bfc2-0a118990ebe4">OfficeOnline</PublishTargets>
    <TPLaunchHelpLinkType xmlns="49c1fb53-399a-4d91-bfc2-0a118990ebe4">Template</TPLaunchHelpLinkType>
    <TPClientViewer xmlns="49c1fb53-399a-4d91-bfc2-0a118990ebe4" xsi:nil="true"/>
    <CSXHash xmlns="49c1fb53-399a-4d91-bfc2-0a118990ebe4" xsi:nil="true"/>
    <IsDeleted xmlns="49c1fb53-399a-4d91-bfc2-0a118990ebe4">false</IsDeleted>
    <ShowIn xmlns="49c1fb53-399a-4d91-bfc2-0a118990ebe4">Show everywhere</ShowIn>
    <UANotes xmlns="49c1fb53-399a-4d91-bfc2-0a118990ebe4" xsi:nil="true"/>
    <TemplateStatus xmlns="49c1fb53-399a-4d91-bfc2-0a118990ebe4" xsi:nil="true"/>
    <Downloads xmlns="49c1fb53-399a-4d91-bfc2-0a118990ebe4">0</Downloads>
    <EditorialTags xmlns="49c1fb53-399a-4d91-bfc2-0a118990ebe4" xsi:nil="true"/>
    <TPExecutable xmlns="49c1fb53-399a-4d91-bfc2-0a118990ebe4" xsi:nil="true"/>
    <SubmitterId xmlns="49c1fb53-399a-4d91-bfc2-0a118990ebe4" xsi:nil="true"/>
    <ApprovalLog xmlns="49c1fb53-399a-4d91-bfc2-0a118990ebe4" xsi:nil="true"/>
    <AcquiredFrom xmlns="49c1fb53-399a-4d91-bfc2-0a118990ebe4">Internal MS</AcquiredFrom>
    <HandoffToMSDN xmlns="49c1fb53-399a-4d91-bfc2-0a118990ebe4" xsi:nil="true"/>
    <ArtSampleDocs xmlns="49c1fb53-399a-4d91-bfc2-0a118990ebe4" xsi:nil="true"/>
    <ThumbnailAssetId xmlns="49c1fb53-399a-4d91-bfc2-0a118990ebe4" xsi:nil="true"/>
    <UALocRecommendation xmlns="49c1fb53-399a-4d91-bfc2-0a118990ebe4">Localize</UALocRecommendation>
    <PrimaryImageGen xmlns="49c1fb53-399a-4d91-bfc2-0a118990ebe4">false</PrimaryImageGen>
    <Manager xmlns="49c1fb53-399a-4d91-bfc2-0a118990ebe4" xsi:nil="true"/>
    <PolicheckWords xmlns="49c1fb53-399a-4d91-bfc2-0a118990ebe4" xsi:nil="true"/>
    <UAProjectedTotalWords xmlns="49c1fb53-399a-4d91-bfc2-0a118990ebe4" xsi:nil="true"/>
    <BlockPublish xmlns="49c1fb53-399a-4d91-bfc2-0a118990ebe4" xsi:nil="true"/>
    <BugNumber xmlns="49c1fb53-399a-4d91-bfc2-0a118990ebe4" xsi:nil="true"/>
    <FriendlyTitle xmlns="49c1fb53-399a-4d91-bfc2-0a118990ebe4" xsi:nil="true"/>
    <LastHandOff xmlns="49c1fb53-399a-4d91-bfc2-0a118990ebe4" xsi:nil="true"/>
    <BusinessGroup xmlns="49c1fb53-399a-4d91-bfc2-0a118990ebe4" xsi:nil="true"/>
    <CSXSubmissionMarket xmlns="49c1fb53-399a-4d91-bfc2-0a118990ebe4" xsi:nil="true"/>
    <UALocComments xmlns="49c1fb53-399a-4d91-bfc2-0a118990ebe4" xsi:nil="true"/>
    <IntlLocPriority xmlns="49c1fb53-399a-4d91-bfc2-0a118990ebe4" xsi:nil="true"/>
    <CSXSubmissionDate xmlns="49c1fb53-399a-4d91-bfc2-0a118990ebe4" xsi:nil="true"/>
    <AssetStart xmlns="49c1fb53-399a-4d91-bfc2-0a118990ebe4">2010-10-08T10:00:22+00:00</AssetStart>
    <LegacyData xmlns="49c1fb53-399a-4d91-bfc2-0a118990ebe4" xsi:nil="true"/>
    <TimesCloned xmlns="49c1fb53-399a-4d91-bfc2-0a118990ebe4" xsi:nil="true"/>
    <IntlLangReviewDate xmlns="49c1fb53-399a-4d91-bfc2-0a118990ebe4" xsi:nil="true"/>
    <IntlLangReview xmlns="49c1fb53-399a-4d91-bfc2-0a118990ebe4" xsi:nil="true"/>
    <MachineTranslated xmlns="49c1fb53-399a-4d91-bfc2-0a118990ebe4">false</MachineTranslated>
    <OOCacheId xmlns="49c1fb53-399a-4d91-bfc2-0a118990ebe4" xsi:nil="true"/>
    <AverageRating xmlns="49c1fb53-399a-4d91-bfc2-0a118990ebe4" xsi:nil="true"/>
    <ClipArtFilename xmlns="49c1fb53-399a-4d91-bfc2-0a118990ebe4" xsi:nil="true"/>
    <IntlLangReviewer xmlns="49c1fb53-399a-4d91-bfc2-0a118990ebe4" xsi:nil="true"/>
    <MarketSpecific xmlns="49c1fb53-399a-4d91-bfc2-0a118990ebe4" xsi:nil="true"/>
    <DSATActionTaken xmlns="49c1fb53-399a-4d91-bfc2-0a118990ebe4" xsi:nil="true"/>
    <APDescription xmlns="49c1fb53-399a-4d91-bfc2-0a118990ebe4" xsi:nil="true"/>
    <ApprovalStatus xmlns="49c1fb53-399a-4d91-bfc2-0a118990ebe4">InProgress</ApprovalStatus>
    <LastModifiedDateTime xmlns="49c1fb53-399a-4d91-bfc2-0a118990ebe4" xsi:nil="true"/>
    <LastPublishResultLookup xmlns="49c1fb53-399a-4d91-bfc2-0a118990ebe4" xsi:nil="true"/>
    <VoteCount xmlns="49c1fb53-399a-4d91-bfc2-0a118990ebe4" xsi:nil="true"/>
    <ContentItem xmlns="49c1fb53-399a-4d91-bfc2-0a118990ebe4" xsi:nil="true"/>
    <UACurrentWords xmlns="49c1fb53-399a-4d91-bfc2-0a118990ebe4" xsi:nil="true"/>
    <AssetExpire xmlns="49c1fb53-399a-4d91-bfc2-0a118990ebe4">2100-01-01T00:00:00+00:00</AssetExpire>
    <APEditor xmlns="49c1fb53-399a-4d91-bfc2-0a118990ebe4">
      <UserInfo>
        <DisplayName/>
        <AccountId xsi:nil="true"/>
        <AccountType/>
      </UserInfo>
    </APEditor>
    <OutputCachingOn xmlns="49c1fb53-399a-4d91-bfc2-0a118990ebe4">false</OutputCachingOn>
    <CSXUpdate xmlns="49c1fb53-399a-4d91-bfc2-0a118990ebe4">false</CSXUpdate>
    <Provider xmlns="49c1fb53-399a-4d91-bfc2-0a118990ebe4" xsi:nil="true"/>
    <LocRecommendedHandoff xmlns="49c1fb53-399a-4d91-bfc2-0a118990ebe4" xsi:nil="true"/>
    <LocalizationTagsTaxHTField0 xmlns="49c1fb53-399a-4d91-bfc2-0a118990ebe4">
      <Terms xmlns="http://schemas.microsoft.com/office/infopath/2007/PartnerControls"/>
    </LocalizationTagsTaxHTField0>
    <ScenarioTagsTaxHTField0 xmlns="49c1fb53-399a-4d91-bfc2-0a118990ebe4">
      <Terms xmlns="http://schemas.microsoft.com/office/infopath/2007/PartnerControls"/>
    </ScenarioTagsTaxHTField0>
    <LocLastLocAttemptVersionLookup xmlns="49c1fb53-399a-4d91-bfc2-0a118990ebe4">139173</LocLastLocAttemptVersionLookup>
    <OriginalRelease xmlns="49c1fb53-399a-4d91-bfc2-0a118990ebe4">14</OriginalRelease>
    <RecommendationsModifier xmlns="49c1fb53-399a-4d91-bfc2-0a118990ebe4" xsi:nil="true"/>
    <LocManualTestRequired xmlns="49c1fb53-399a-4d91-bfc2-0a118990ebe4">false</LocManualTestRequired>
    <FeatureTagsTaxHTField0 xmlns="49c1fb53-399a-4d91-bfc2-0a118990ebe4">
      <Terms xmlns="http://schemas.microsoft.com/office/infopath/2007/PartnerControls"/>
    </FeatureTagsTaxHTField0>
    <InternalTagsTaxHTField0 xmlns="49c1fb53-399a-4d91-bfc2-0a118990ebe4">
      <Terms xmlns="http://schemas.microsoft.com/office/infopath/2007/PartnerControls"/>
    </InternalTagsTaxHTField0>
    <LocComments xmlns="49c1fb53-399a-4d91-bfc2-0a118990ebe4" xsi:nil="true"/>
    <CampaignTagsTaxHTField0 xmlns="49c1fb53-399a-4d91-bfc2-0a118990ebe4">
      <Terms xmlns="http://schemas.microsoft.com/office/infopath/2007/PartnerControls"/>
    </CampaignTagsTaxHTField0>
    <TaxCatchAll xmlns="49c1fb53-399a-4d91-bfc2-0a118990ebe4"/>
    <LocMarketGroupTiers2 xmlns="49c1fb53-399a-4d91-bfc2-0a118990ebe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F943B-D830-4BA6-921E-8C7320469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B3980-EB2A-48BF-8570-A01F9F7490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3756E8-9965-454B-B467-54EF0E084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5B13EF-9089-4F98-BFED-FF5E0CD44EB3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tf01773053</Template>
  <TotalTime>196</TotalTime>
  <Pages>8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리눅스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리눅스</dc:title>
  <dc:subject>Land,flooding(TCP,UDP,ICMP),Slowloris,Rudy,Teardrop,Slowread</dc:subject>
  <dc:creator>김진</dc:creator>
  <cp:lastModifiedBy>김 진</cp:lastModifiedBy>
  <cp:revision>24</cp:revision>
  <cp:lastPrinted>2020-11-05T10:21:00Z</cp:lastPrinted>
  <dcterms:created xsi:type="dcterms:W3CDTF">2020-11-13T11:48:00Z</dcterms:created>
  <dcterms:modified xsi:type="dcterms:W3CDTF">2020-12-29T04:54:00Z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</Properties>
</file>